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CB83" w14:textId="619CB4DE" w:rsidR="007D71A7" w:rsidRDefault="005B6A9D" w:rsidP="005B6A9D">
      <w:pPr>
        <w:pStyle w:val="Kop1"/>
        <w:rPr>
          <w:lang w:val="nl-BE"/>
        </w:rPr>
      </w:pPr>
      <w:r>
        <w:rPr>
          <w:lang w:val="nl-BE"/>
        </w:rPr>
        <w:t>Labo 6</w:t>
      </w:r>
    </w:p>
    <w:p w14:paraId="772D2574" w14:textId="27B0AE64" w:rsidR="005B6A9D" w:rsidRDefault="003F2562" w:rsidP="003F2562">
      <w:pPr>
        <w:pStyle w:val="Kop2"/>
        <w:rPr>
          <w:lang w:val="nl-BE"/>
        </w:rPr>
      </w:pPr>
      <w:r>
        <w:rPr>
          <w:lang w:val="nl-BE"/>
        </w:rPr>
        <w:t>Opdracht 1 – C</w:t>
      </w:r>
      <w:r w:rsidR="00BE0C7D">
        <w:rPr>
          <w:lang w:val="nl-BE"/>
        </w:rPr>
        <w:t>SS</w:t>
      </w:r>
      <w:r>
        <w:rPr>
          <w:lang w:val="nl-BE"/>
        </w:rPr>
        <w:t xml:space="preserve"> vereenvoudigen</w:t>
      </w:r>
    </w:p>
    <w:p w14:paraId="0B8BEDB0" w14:textId="7933A392" w:rsidR="003F2562" w:rsidRDefault="00BE0C7D" w:rsidP="003F2562">
      <w:pPr>
        <w:rPr>
          <w:lang w:val="nl-BE"/>
        </w:rPr>
      </w:pPr>
      <w:r>
        <w:rPr>
          <w:lang w:val="nl-BE"/>
        </w:rPr>
        <w:t xml:space="preserve">Ik denk dat je hier op twee manieren de CSS kan vereenvoudiggen. Al heb je enkel die </w:t>
      </w:r>
      <w:proofErr w:type="spellStart"/>
      <w:r>
        <w:rPr>
          <w:lang w:val="nl-BE"/>
        </w:rPr>
        <w:t>ul</w:t>
      </w:r>
      <w:proofErr w:type="spellEnd"/>
      <w:r>
        <w:rPr>
          <w:lang w:val="nl-BE"/>
        </w:rPr>
        <w:t xml:space="preserve"> met al die list items kan je gewoon je </w:t>
      </w:r>
      <w:proofErr w:type="spellStart"/>
      <w:r>
        <w:rPr>
          <w:lang w:val="nl-BE"/>
        </w:rPr>
        <w:t>css</w:t>
      </w:r>
      <w:proofErr w:type="spellEnd"/>
      <w:r>
        <w:rPr>
          <w:lang w:val="nl-BE"/>
        </w:rPr>
        <w:t xml:space="preserve"> aanpassen naar:</w:t>
      </w:r>
    </w:p>
    <w:p w14:paraId="4265E84B" w14:textId="77777777" w:rsidR="00BC0CFA" w:rsidRDefault="00BC0CFA" w:rsidP="003F2562">
      <w:pPr>
        <w:rPr>
          <w:lang w:val="nl-BE"/>
        </w:rPr>
      </w:pPr>
      <w:proofErr w:type="spellStart"/>
      <w:r>
        <w:rPr>
          <w:lang w:val="nl-BE"/>
        </w:rPr>
        <w:t>ul</w:t>
      </w:r>
      <w:proofErr w:type="spellEnd"/>
      <w:r>
        <w:rPr>
          <w:lang w:val="nl-BE"/>
        </w:rPr>
        <w:t xml:space="preserve"> li {</w:t>
      </w:r>
      <w:r>
        <w:rPr>
          <w:lang w:val="nl-BE"/>
        </w:rPr>
        <w:softHyphen/>
      </w:r>
    </w:p>
    <w:p w14:paraId="7ADF13AC" w14:textId="762935F9" w:rsidR="00BC0CFA" w:rsidRPr="00BC0CFA" w:rsidRDefault="00BC0CFA" w:rsidP="003F2562">
      <w:pPr>
        <w:rPr>
          <w:i/>
          <w:iCs/>
          <w:lang w:val="nl-BE"/>
        </w:rPr>
      </w:pPr>
      <w:r w:rsidRPr="00BC0CFA">
        <w:rPr>
          <w:i/>
          <w:iCs/>
          <w:lang w:val="nl-BE"/>
        </w:rPr>
        <w:t>CSS regel;</w:t>
      </w:r>
    </w:p>
    <w:p w14:paraId="06B41AC2" w14:textId="5A8D5412" w:rsidR="00BE0C7D" w:rsidRDefault="00BC0CFA" w:rsidP="003F2562">
      <w:pPr>
        <w:rPr>
          <w:lang w:val="nl-BE"/>
        </w:rPr>
      </w:pPr>
      <w:r>
        <w:rPr>
          <w:lang w:val="nl-BE"/>
        </w:rPr>
        <w:t>}</w:t>
      </w:r>
    </w:p>
    <w:p w14:paraId="77ABB65F" w14:textId="18DDBFD9" w:rsidR="00BC0CFA" w:rsidRDefault="00BC0CFA" w:rsidP="003F2562">
      <w:pPr>
        <w:rPr>
          <w:lang w:val="nl-BE"/>
        </w:rPr>
      </w:pPr>
      <w:r>
        <w:rPr>
          <w:lang w:val="nl-BE"/>
        </w:rPr>
        <w:t xml:space="preserve">Maar het is misschien beter in je </w:t>
      </w:r>
      <w:r w:rsidR="00B778FD">
        <w:rPr>
          <w:lang w:val="nl-BE"/>
        </w:rPr>
        <w:t xml:space="preserve">html code de html lijn van de </w:t>
      </w:r>
      <w:proofErr w:type="spellStart"/>
      <w:r w:rsidR="00B778FD">
        <w:rPr>
          <w:lang w:val="nl-BE"/>
        </w:rPr>
        <w:t>ul</w:t>
      </w:r>
      <w:proofErr w:type="spellEnd"/>
      <w:r w:rsidR="00B778FD">
        <w:rPr>
          <w:lang w:val="nl-BE"/>
        </w:rPr>
        <w:t xml:space="preserve"> een </w:t>
      </w:r>
      <w:r w:rsidR="00261671">
        <w:rPr>
          <w:lang w:val="nl-BE"/>
        </w:rPr>
        <w:t>klasse</w:t>
      </w:r>
      <w:r w:rsidR="00B778FD">
        <w:rPr>
          <w:lang w:val="nl-BE"/>
        </w:rPr>
        <w:t xml:space="preserve"> te geven:</w:t>
      </w:r>
    </w:p>
    <w:p w14:paraId="24796B04" w14:textId="77777777" w:rsidR="00A56A1B" w:rsidRDefault="00B778FD" w:rsidP="003F2562">
      <w:pPr>
        <w:rPr>
          <w:lang w:val="nl-BE"/>
        </w:rPr>
      </w:pPr>
      <w:r>
        <w:rPr>
          <w:lang w:val="nl-BE"/>
        </w:rPr>
        <w:t>Html:</w:t>
      </w:r>
    </w:p>
    <w:p w14:paraId="6BBE270A" w14:textId="57AF2DD6" w:rsidR="00A56A1B" w:rsidRDefault="00A56A1B" w:rsidP="003F2562">
      <w:pPr>
        <w:rPr>
          <w:lang w:val="nl-BE"/>
        </w:rPr>
      </w:pPr>
      <w:r>
        <w:rPr>
          <w:lang w:val="nl-BE"/>
        </w:rPr>
        <w:t>&lt;</w:t>
      </w:r>
      <w:proofErr w:type="spellStart"/>
      <w:r>
        <w:rPr>
          <w:lang w:val="nl-BE"/>
        </w:rPr>
        <w:t>ul</w:t>
      </w:r>
      <w:proofErr w:type="spellEnd"/>
      <w:r>
        <w:rPr>
          <w:lang w:val="nl-BE"/>
        </w:rPr>
        <w:t xml:space="preserve"> class =”menubalk”&gt;</w:t>
      </w:r>
      <w:r>
        <w:rPr>
          <w:lang w:val="nl-BE"/>
        </w:rPr>
        <w:br/>
        <w:t>&lt;li&gt;&lt;/li&gt;</w:t>
      </w:r>
      <w:r>
        <w:rPr>
          <w:lang w:val="nl-BE"/>
        </w:rPr>
        <w:br/>
        <w:t>&lt;/</w:t>
      </w:r>
      <w:proofErr w:type="spellStart"/>
      <w:r>
        <w:rPr>
          <w:lang w:val="nl-BE"/>
        </w:rPr>
        <w:t>ul</w:t>
      </w:r>
      <w:proofErr w:type="spellEnd"/>
      <w:r>
        <w:rPr>
          <w:lang w:val="nl-BE"/>
        </w:rPr>
        <w:t>&gt;</w:t>
      </w:r>
    </w:p>
    <w:p w14:paraId="655916F4" w14:textId="75AE9EE3" w:rsidR="00A56A1B" w:rsidRDefault="00A56A1B" w:rsidP="003F2562">
      <w:pPr>
        <w:rPr>
          <w:lang w:val="nl-BE"/>
        </w:rPr>
      </w:pPr>
      <w:r>
        <w:rPr>
          <w:lang w:val="nl-BE"/>
        </w:rPr>
        <w:t>CSS:</w:t>
      </w:r>
    </w:p>
    <w:p w14:paraId="422FFF3C" w14:textId="77777777" w:rsidR="00B13A44" w:rsidRDefault="00B13A44" w:rsidP="003F2562">
      <w:pPr>
        <w:rPr>
          <w:lang w:val="nl-BE"/>
        </w:rPr>
      </w:pPr>
      <w:r>
        <w:rPr>
          <w:lang w:val="nl-BE"/>
        </w:rPr>
        <w:t>Menubalk li {</w:t>
      </w:r>
    </w:p>
    <w:p w14:paraId="54D454B6" w14:textId="4EBFF64E" w:rsidR="00B13A44" w:rsidRPr="00B13A44" w:rsidRDefault="00B13A44" w:rsidP="003F2562">
      <w:pPr>
        <w:rPr>
          <w:i/>
          <w:iCs/>
          <w:lang w:val="nl-BE"/>
        </w:rPr>
      </w:pPr>
      <w:r w:rsidRPr="00B13A44">
        <w:rPr>
          <w:i/>
          <w:iCs/>
          <w:lang w:val="nl-BE"/>
        </w:rPr>
        <w:t>CSS regel;</w:t>
      </w:r>
    </w:p>
    <w:p w14:paraId="244EA504" w14:textId="465F65E1" w:rsidR="00A56A1B" w:rsidRDefault="00B13A44" w:rsidP="003F2562">
      <w:pPr>
        <w:rPr>
          <w:lang w:val="nl-BE"/>
        </w:rPr>
      </w:pPr>
      <w:r>
        <w:rPr>
          <w:lang w:val="nl-BE"/>
        </w:rPr>
        <w:t>}</w:t>
      </w:r>
    </w:p>
    <w:p w14:paraId="55E10C32" w14:textId="2AD36B3E" w:rsidR="00B13A44" w:rsidRDefault="00B13A44" w:rsidP="003F2562">
      <w:pPr>
        <w:rPr>
          <w:lang w:val="nl-BE"/>
        </w:rPr>
      </w:pPr>
      <w:r>
        <w:rPr>
          <w:lang w:val="nl-BE"/>
        </w:rPr>
        <w:t xml:space="preserve">In dit voorbeeld neemt hij enkel de </w:t>
      </w:r>
      <w:proofErr w:type="spellStart"/>
      <w:r>
        <w:rPr>
          <w:lang w:val="nl-BE"/>
        </w:rPr>
        <w:t>descendant</w:t>
      </w:r>
      <w:r w:rsidR="00261671">
        <w:rPr>
          <w:lang w:val="nl-BE"/>
        </w:rPr>
        <w:t>s</w:t>
      </w:r>
      <w:proofErr w:type="spellEnd"/>
      <w:r>
        <w:rPr>
          <w:lang w:val="nl-BE"/>
        </w:rPr>
        <w:t xml:space="preserve"> van </w:t>
      </w:r>
      <w:r w:rsidR="00261671">
        <w:rPr>
          <w:lang w:val="nl-BE"/>
        </w:rPr>
        <w:t xml:space="preserve">de klasse </w:t>
      </w:r>
      <w:r>
        <w:rPr>
          <w:lang w:val="nl-BE"/>
        </w:rPr>
        <w:t xml:space="preserve">menubalk die een li zijn. Hier moet dus enkel de </w:t>
      </w:r>
      <w:proofErr w:type="spellStart"/>
      <w:r>
        <w:rPr>
          <w:lang w:val="nl-BE"/>
        </w:rPr>
        <w:t>ul</w:t>
      </w:r>
      <w:proofErr w:type="spellEnd"/>
      <w:r>
        <w:rPr>
          <w:lang w:val="nl-BE"/>
        </w:rPr>
        <w:t xml:space="preserve"> een klasse krijgen </w:t>
      </w:r>
      <w:r w:rsidR="00261671">
        <w:rPr>
          <w:lang w:val="nl-BE"/>
        </w:rPr>
        <w:t>en niet alle list items.</w:t>
      </w:r>
    </w:p>
    <w:p w14:paraId="1D0C6A06" w14:textId="004C258D" w:rsidR="001539A2" w:rsidRDefault="001539A2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04493CA3" w14:textId="60368BE9" w:rsidR="001539A2" w:rsidRDefault="001539A2" w:rsidP="001539A2">
      <w:pPr>
        <w:pStyle w:val="Kop2"/>
        <w:rPr>
          <w:lang w:val="nl-BE"/>
        </w:rPr>
      </w:pPr>
      <w:r>
        <w:rPr>
          <w:lang w:val="nl-BE"/>
        </w:rPr>
        <w:lastRenderedPageBreak/>
        <w:t xml:space="preserve">Opdracht </w:t>
      </w:r>
      <w:r w:rsidR="00FB1241">
        <w:rPr>
          <w:lang w:val="nl-BE"/>
        </w:rPr>
        <w:t>3</w:t>
      </w:r>
      <w:r>
        <w:rPr>
          <w:lang w:val="nl-BE"/>
        </w:rPr>
        <w:t xml:space="preserve"> – Resume</w:t>
      </w:r>
    </w:p>
    <w:p w14:paraId="28550D24" w14:textId="77777777" w:rsidR="00FB1241" w:rsidRDefault="00FB1241" w:rsidP="00FB1241">
      <w:pPr>
        <w:keepNext/>
      </w:pPr>
      <w:r w:rsidRPr="00FB1241">
        <w:rPr>
          <w:lang w:val="nl-BE"/>
        </w:rPr>
        <w:drawing>
          <wp:inline distT="0" distB="0" distL="0" distR="0" wp14:anchorId="71E68912" wp14:editId="302A11B4">
            <wp:extent cx="2686425" cy="6182588"/>
            <wp:effectExtent l="0" t="0" r="0" b="8890"/>
            <wp:docPr id="2067547959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7959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6AD7" w14:textId="5D28F073" w:rsidR="00FB1241" w:rsidRDefault="00FB1241" w:rsidP="00FB1241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6F7ACD">
        <w:rPr>
          <w:noProof/>
        </w:rPr>
        <w:t>1</w:t>
      </w:r>
      <w:r>
        <w:fldChar w:fldCharType="end"/>
      </w:r>
      <w:r>
        <w:t>: Bekomen CSS</w:t>
      </w:r>
    </w:p>
    <w:p w14:paraId="6BF1B899" w14:textId="3343ACC2" w:rsidR="004E38FD" w:rsidRDefault="004E38FD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46476CF6" w14:textId="22874B9D" w:rsidR="004E38FD" w:rsidRDefault="006F7ACD" w:rsidP="005A62AE">
      <w:pPr>
        <w:pStyle w:val="Kop2"/>
        <w:rPr>
          <w:lang w:val="nl-BE"/>
        </w:rPr>
      </w:pPr>
      <w:r>
        <w:rPr>
          <w:noProof/>
          <w:lang w:val="nl-BE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6C79BC" wp14:editId="7CAF1B20">
                <wp:simplePos x="0" y="0"/>
                <wp:positionH relativeFrom="column">
                  <wp:posOffset>4445</wp:posOffset>
                </wp:positionH>
                <wp:positionV relativeFrom="paragraph">
                  <wp:posOffset>359410</wp:posOffset>
                </wp:positionV>
                <wp:extent cx="3086100" cy="3498850"/>
                <wp:effectExtent l="0" t="0" r="0" b="6350"/>
                <wp:wrapSquare wrapText="bothSides"/>
                <wp:docPr id="1061756883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498850"/>
                          <a:chOff x="0" y="0"/>
                          <a:chExt cx="3086100" cy="3498850"/>
                        </a:xfrm>
                      </wpg:grpSpPr>
                      <pic:pic xmlns:pic="http://schemas.openxmlformats.org/drawingml/2006/picture">
                        <pic:nvPicPr>
                          <pic:cNvPr id="1745432128" name="Afbeelding 1" descr="Afbeelding met tekst, schermopname, software, Lettertyp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143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6270342" name="Tekstvak 1"/>
                        <wps:cNvSpPr txBox="1"/>
                        <wps:spPr>
                          <a:xfrm>
                            <a:off x="0" y="3200400"/>
                            <a:ext cx="3086100" cy="298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787B79" w14:textId="110B8EF8" w:rsidR="006F7ACD" w:rsidRPr="00D25D81" w:rsidRDefault="006F7ACD" w:rsidP="006F7ACD">
                              <w:pPr>
                                <w:pStyle w:val="Bijschrift"/>
                              </w:pPr>
                              <w:r>
                                <w:t xml:space="preserve">Figuur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Figuur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Bekomen CSS - Opdracht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C79BC" id="Groep 1" o:spid="_x0000_s1026" style="position:absolute;left:0;text-align:left;margin-left:.35pt;margin-top:28.3pt;width:243pt;height:275.5pt;z-index:251660288" coordsize="30861,34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alt="Afbeelding met tekst, schermopname, software, Lettertype&#10;&#10;Automatisch gegenereerde beschrijving" style="position:absolute;width:30861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">
                  <v:imagedata r:id="rId13" o:title="Afbeelding met tekst, schermopname, software, Lettertype&#10;&#10;Automatisch gegenereerde beschrijvi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" o:spid="_x0000_s1028" type="#_x0000_t202" style="position:absolute;top:32004;width:3086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" stroked="f">
                  <v:textbox style="mso-fit-shape-to-text:t" inset="0,0,0,0">
                    <w:txbxContent>
                      <w:p w14:paraId="12787B79" w14:textId="110B8EF8" w:rsidR="006F7ACD" w:rsidRPr="00D25D81" w:rsidRDefault="006F7ACD" w:rsidP="006F7ACD">
                        <w:pPr>
                          <w:pStyle w:val="Bijschrift"/>
                        </w:pPr>
                        <w:r>
                          <w:t xml:space="preserve">Figuur </w:t>
                        </w:r>
                        <w:r>
                          <w:fldChar w:fldCharType="begin"/>
                        </w:r>
                        <w:r>
                          <w:instrText xml:space="preserve"> SEQ Figuur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Bekomen CSS - Opdracht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A62AE">
        <w:rPr>
          <w:lang w:val="nl-BE"/>
        </w:rPr>
        <w:t>Opdracht 4</w:t>
      </w:r>
    </w:p>
    <w:p w14:paraId="7D8464E3" w14:textId="041E5CFF" w:rsidR="006F7ACD" w:rsidRPr="006F7ACD" w:rsidRDefault="006F7ACD" w:rsidP="006F7ACD">
      <w:pPr>
        <w:rPr>
          <w:lang w:val="nl-BE"/>
        </w:rPr>
      </w:pPr>
    </w:p>
    <w:sectPr w:rsidR="006F7ACD" w:rsidRPr="006F7ACD" w:rsidSect="001E465F">
      <w:headerReference w:type="default" r:id="rId14"/>
      <w:footerReference w:type="default" r:id="rId15"/>
      <w:footnotePr>
        <w:numRestart w:val="eachPage"/>
      </w:footnotePr>
      <w:pgSz w:w="11907" w:h="16840" w:code="9"/>
      <w:pgMar w:top="1134" w:right="1134" w:bottom="1134" w:left="1418" w:header="851" w:footer="85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7C3CA" w14:textId="77777777" w:rsidR="00EA6E97" w:rsidRDefault="00EA6E97">
      <w:pPr>
        <w:spacing w:after="0"/>
      </w:pPr>
      <w:r>
        <w:separator/>
      </w:r>
    </w:p>
  </w:endnote>
  <w:endnote w:type="continuationSeparator" w:id="0">
    <w:p w14:paraId="21711387" w14:textId="77777777" w:rsidR="00EA6E97" w:rsidRDefault="00EA6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7A1B9" w14:textId="03EDE3E1" w:rsidR="005C218D" w:rsidRDefault="001036EC" w:rsidP="001B7ECF">
    <w:pPr>
      <w:pStyle w:val="Voettekst"/>
      <w:pBdr>
        <w:top w:val="single" w:sz="4" w:space="1" w:color="auto"/>
      </w:pBdr>
      <w:tabs>
        <w:tab w:val="clear" w:pos="9639"/>
        <w:tab w:val="right" w:pos="9356"/>
      </w:tabs>
    </w:pPr>
    <w:r>
      <w:rPr>
        <w:rFonts w:ascii="Helvetica" w:hAnsi="Helvetica"/>
      </w:rPr>
      <w:t>Web Development</w:t>
    </w:r>
    <w:r w:rsidR="001E465F">
      <w:rPr>
        <w:rFonts w:ascii="Helvetica" w:hAnsi="Helvetica"/>
      </w:rPr>
      <w:t xml:space="preserve"> – Aiden Storme</w:t>
    </w:r>
    <w:r w:rsidR="00F11A9F">
      <w:tab/>
    </w:r>
    <w:r w:rsidR="001B7ECF" w:rsidRPr="00F11A9F">
      <w:rPr>
        <w:rStyle w:val="Paginanummer"/>
        <w:rFonts w:asciiTheme="minorHAnsi" w:hAnsiTheme="minorHAnsi" w:cstheme="minorHAnsi"/>
      </w:rPr>
      <w:fldChar w:fldCharType="begin"/>
    </w:r>
    <w:r w:rsidR="001B7ECF" w:rsidRPr="00F11A9F">
      <w:rPr>
        <w:rStyle w:val="Paginanummer"/>
        <w:rFonts w:asciiTheme="minorHAnsi" w:hAnsiTheme="minorHAnsi" w:cstheme="minorHAnsi"/>
      </w:rPr>
      <w:instrText xml:space="preserve"> PAGE </w:instrText>
    </w:r>
    <w:r w:rsidR="001B7ECF" w:rsidRPr="00F11A9F">
      <w:rPr>
        <w:rStyle w:val="Paginanummer"/>
        <w:rFonts w:asciiTheme="minorHAnsi" w:hAnsiTheme="minorHAnsi" w:cstheme="minorHAnsi"/>
      </w:rPr>
      <w:fldChar w:fldCharType="separate"/>
    </w:r>
    <w:r w:rsidR="00903518">
      <w:rPr>
        <w:rStyle w:val="Paginanummer"/>
        <w:rFonts w:asciiTheme="minorHAnsi" w:hAnsiTheme="minorHAnsi" w:cstheme="minorHAnsi"/>
        <w:noProof/>
      </w:rPr>
      <w:t>11</w:t>
    </w:r>
    <w:r w:rsidR="001B7ECF" w:rsidRPr="00F11A9F">
      <w:rPr>
        <w:rStyle w:val="Paginanummer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94A35" w14:textId="77777777" w:rsidR="00EA6E97" w:rsidRDefault="00EA6E97">
      <w:pPr>
        <w:spacing w:after="0"/>
      </w:pPr>
      <w:r>
        <w:separator/>
      </w:r>
    </w:p>
  </w:footnote>
  <w:footnote w:type="continuationSeparator" w:id="0">
    <w:p w14:paraId="5AEB9CAB" w14:textId="77777777" w:rsidR="00EA6E97" w:rsidRDefault="00EA6E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46A7D" w14:textId="77777777" w:rsidR="005C218D" w:rsidRPr="00F11A9F" w:rsidRDefault="00F11A9F">
    <w:pPr>
      <w:pStyle w:val="Koptekst"/>
      <w:rPr>
        <w:rFonts w:asciiTheme="minorHAnsi" w:hAnsiTheme="minorHAnsi" w:cstheme="minorHAnsi"/>
      </w:rPr>
    </w:pPr>
    <w:r w:rsidRPr="00F11A9F">
      <w:rPr>
        <w:rFonts w:asciiTheme="minorHAnsi" w:hAnsiTheme="minorHAnsi" w:cstheme="minorHAnsi"/>
      </w:rPr>
      <w:tab/>
    </w:r>
    <w:r w:rsidRPr="00F11A9F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854BAF8"/>
    <w:lvl w:ilvl="0">
      <w:start w:val="1"/>
      <w:numFmt w:val="decimal"/>
      <w:pStyle w:val="Kop1"/>
      <w:lvlText w:val="%1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6C385E"/>
    <w:multiLevelType w:val="hybridMultilevel"/>
    <w:tmpl w:val="647EA50C"/>
    <w:lvl w:ilvl="0" w:tplc="5ED0B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63DC"/>
    <w:multiLevelType w:val="hybridMultilevel"/>
    <w:tmpl w:val="CD34C970"/>
    <w:lvl w:ilvl="0" w:tplc="A3FC9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28970">
    <w:abstractNumId w:val="0"/>
  </w:num>
  <w:num w:numId="2" w16cid:durableId="323318621">
    <w:abstractNumId w:val="0"/>
  </w:num>
  <w:num w:numId="3" w16cid:durableId="1503207034">
    <w:abstractNumId w:val="0"/>
  </w:num>
  <w:num w:numId="4" w16cid:durableId="2131166806">
    <w:abstractNumId w:val="2"/>
  </w:num>
  <w:num w:numId="5" w16cid:durableId="82778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5C"/>
    <w:rsid w:val="000019AD"/>
    <w:rsid w:val="00005331"/>
    <w:rsid w:val="00007C3D"/>
    <w:rsid w:val="0001227F"/>
    <w:rsid w:val="00013A5C"/>
    <w:rsid w:val="00024AD6"/>
    <w:rsid w:val="00036FE8"/>
    <w:rsid w:val="00053B5C"/>
    <w:rsid w:val="00055333"/>
    <w:rsid w:val="00055B66"/>
    <w:rsid w:val="00064577"/>
    <w:rsid w:val="0006467C"/>
    <w:rsid w:val="000723A3"/>
    <w:rsid w:val="0007274E"/>
    <w:rsid w:val="0007761D"/>
    <w:rsid w:val="000838F2"/>
    <w:rsid w:val="00084C9D"/>
    <w:rsid w:val="00086117"/>
    <w:rsid w:val="00090B4C"/>
    <w:rsid w:val="00090D59"/>
    <w:rsid w:val="0009522B"/>
    <w:rsid w:val="000A06A6"/>
    <w:rsid w:val="000A0EE0"/>
    <w:rsid w:val="000A7B78"/>
    <w:rsid w:val="000B2ABE"/>
    <w:rsid w:val="000B3A38"/>
    <w:rsid w:val="000B4A65"/>
    <w:rsid w:val="000D0D54"/>
    <w:rsid w:val="000D41AF"/>
    <w:rsid w:val="000D5BD8"/>
    <w:rsid w:val="000F09F7"/>
    <w:rsid w:val="000F3585"/>
    <w:rsid w:val="001036EC"/>
    <w:rsid w:val="00106A1C"/>
    <w:rsid w:val="001116B4"/>
    <w:rsid w:val="00113A36"/>
    <w:rsid w:val="001140BF"/>
    <w:rsid w:val="001235AE"/>
    <w:rsid w:val="00132D19"/>
    <w:rsid w:val="00142ADC"/>
    <w:rsid w:val="001530EB"/>
    <w:rsid w:val="001539A2"/>
    <w:rsid w:val="0015671A"/>
    <w:rsid w:val="00161163"/>
    <w:rsid w:val="00161F7F"/>
    <w:rsid w:val="00171478"/>
    <w:rsid w:val="00176D5C"/>
    <w:rsid w:val="0018117C"/>
    <w:rsid w:val="001826D3"/>
    <w:rsid w:val="00195BBF"/>
    <w:rsid w:val="001A003D"/>
    <w:rsid w:val="001A12E6"/>
    <w:rsid w:val="001A7365"/>
    <w:rsid w:val="001B7ECF"/>
    <w:rsid w:val="001C2181"/>
    <w:rsid w:val="001C4F2A"/>
    <w:rsid w:val="001C6DCD"/>
    <w:rsid w:val="001D14B8"/>
    <w:rsid w:val="001D3E7B"/>
    <w:rsid w:val="001D44B8"/>
    <w:rsid w:val="001D5E65"/>
    <w:rsid w:val="001E465F"/>
    <w:rsid w:val="002070AD"/>
    <w:rsid w:val="0021475C"/>
    <w:rsid w:val="00215921"/>
    <w:rsid w:val="002170BD"/>
    <w:rsid w:val="002206D7"/>
    <w:rsid w:val="00220964"/>
    <w:rsid w:val="00220CFC"/>
    <w:rsid w:val="0022602F"/>
    <w:rsid w:val="00233B7D"/>
    <w:rsid w:val="00235810"/>
    <w:rsid w:val="002359E0"/>
    <w:rsid w:val="00236D16"/>
    <w:rsid w:val="0024013E"/>
    <w:rsid w:val="0024387C"/>
    <w:rsid w:val="00244443"/>
    <w:rsid w:val="0025374A"/>
    <w:rsid w:val="00261671"/>
    <w:rsid w:val="00261B98"/>
    <w:rsid w:val="00263673"/>
    <w:rsid w:val="00273845"/>
    <w:rsid w:val="0028034E"/>
    <w:rsid w:val="00287C57"/>
    <w:rsid w:val="00292585"/>
    <w:rsid w:val="00294E0E"/>
    <w:rsid w:val="002A3CCB"/>
    <w:rsid w:val="002A3DE6"/>
    <w:rsid w:val="002A4646"/>
    <w:rsid w:val="002A67C6"/>
    <w:rsid w:val="002C6610"/>
    <w:rsid w:val="002D014D"/>
    <w:rsid w:val="002D521D"/>
    <w:rsid w:val="002D642E"/>
    <w:rsid w:val="002D7552"/>
    <w:rsid w:val="002E13E8"/>
    <w:rsid w:val="002E55EB"/>
    <w:rsid w:val="002E5EB0"/>
    <w:rsid w:val="002F584E"/>
    <w:rsid w:val="002F7C28"/>
    <w:rsid w:val="003001C0"/>
    <w:rsid w:val="00303470"/>
    <w:rsid w:val="003119A0"/>
    <w:rsid w:val="00320064"/>
    <w:rsid w:val="00323355"/>
    <w:rsid w:val="00325259"/>
    <w:rsid w:val="00325659"/>
    <w:rsid w:val="003277DA"/>
    <w:rsid w:val="00327C72"/>
    <w:rsid w:val="0033129B"/>
    <w:rsid w:val="003319A8"/>
    <w:rsid w:val="00334546"/>
    <w:rsid w:val="00354938"/>
    <w:rsid w:val="003574BD"/>
    <w:rsid w:val="00357AB6"/>
    <w:rsid w:val="00362988"/>
    <w:rsid w:val="00371D86"/>
    <w:rsid w:val="0037419A"/>
    <w:rsid w:val="00374663"/>
    <w:rsid w:val="0038301F"/>
    <w:rsid w:val="003926D4"/>
    <w:rsid w:val="003A34A1"/>
    <w:rsid w:val="003A394F"/>
    <w:rsid w:val="003A69AD"/>
    <w:rsid w:val="003A7798"/>
    <w:rsid w:val="003A7B0F"/>
    <w:rsid w:val="003A7FCE"/>
    <w:rsid w:val="003B43B4"/>
    <w:rsid w:val="003B74CD"/>
    <w:rsid w:val="003D54EB"/>
    <w:rsid w:val="003E4106"/>
    <w:rsid w:val="003E7284"/>
    <w:rsid w:val="003F0912"/>
    <w:rsid w:val="003F2562"/>
    <w:rsid w:val="003F5149"/>
    <w:rsid w:val="00410FC2"/>
    <w:rsid w:val="0041169A"/>
    <w:rsid w:val="00417184"/>
    <w:rsid w:val="00423602"/>
    <w:rsid w:val="00431E1B"/>
    <w:rsid w:val="0043317D"/>
    <w:rsid w:val="00441611"/>
    <w:rsid w:val="00445C7B"/>
    <w:rsid w:val="00446000"/>
    <w:rsid w:val="0044735D"/>
    <w:rsid w:val="00451BFA"/>
    <w:rsid w:val="00457C90"/>
    <w:rsid w:val="00466498"/>
    <w:rsid w:val="00473EF8"/>
    <w:rsid w:val="0047440C"/>
    <w:rsid w:val="00481ABA"/>
    <w:rsid w:val="004843E5"/>
    <w:rsid w:val="00484403"/>
    <w:rsid w:val="004856AF"/>
    <w:rsid w:val="00492031"/>
    <w:rsid w:val="004A1BBD"/>
    <w:rsid w:val="004B01C9"/>
    <w:rsid w:val="004B1FC2"/>
    <w:rsid w:val="004B4315"/>
    <w:rsid w:val="004C1101"/>
    <w:rsid w:val="004C646F"/>
    <w:rsid w:val="004D1FC0"/>
    <w:rsid w:val="004E0221"/>
    <w:rsid w:val="004E1331"/>
    <w:rsid w:val="004E38FD"/>
    <w:rsid w:val="004F16C5"/>
    <w:rsid w:val="00500C1F"/>
    <w:rsid w:val="00502E94"/>
    <w:rsid w:val="00503815"/>
    <w:rsid w:val="00504527"/>
    <w:rsid w:val="005106AF"/>
    <w:rsid w:val="005112A3"/>
    <w:rsid w:val="00511DC7"/>
    <w:rsid w:val="0051206F"/>
    <w:rsid w:val="0051425F"/>
    <w:rsid w:val="005218BE"/>
    <w:rsid w:val="00523CE2"/>
    <w:rsid w:val="00531777"/>
    <w:rsid w:val="00531FC7"/>
    <w:rsid w:val="00533536"/>
    <w:rsid w:val="00536F90"/>
    <w:rsid w:val="00546068"/>
    <w:rsid w:val="00546546"/>
    <w:rsid w:val="005479A4"/>
    <w:rsid w:val="00550A9E"/>
    <w:rsid w:val="00550ACD"/>
    <w:rsid w:val="00555E4C"/>
    <w:rsid w:val="00560E0A"/>
    <w:rsid w:val="0056126D"/>
    <w:rsid w:val="0056143E"/>
    <w:rsid w:val="00562420"/>
    <w:rsid w:val="005670CA"/>
    <w:rsid w:val="00572EC5"/>
    <w:rsid w:val="0057502C"/>
    <w:rsid w:val="00575583"/>
    <w:rsid w:val="00580E64"/>
    <w:rsid w:val="00581D8B"/>
    <w:rsid w:val="0058203C"/>
    <w:rsid w:val="0058239D"/>
    <w:rsid w:val="00583F31"/>
    <w:rsid w:val="0058460D"/>
    <w:rsid w:val="00584C8C"/>
    <w:rsid w:val="00587993"/>
    <w:rsid w:val="00597825"/>
    <w:rsid w:val="005A22F5"/>
    <w:rsid w:val="005A62AE"/>
    <w:rsid w:val="005B4BC7"/>
    <w:rsid w:val="005B5913"/>
    <w:rsid w:val="005B6A9D"/>
    <w:rsid w:val="005C218D"/>
    <w:rsid w:val="005D1CF1"/>
    <w:rsid w:val="005D695C"/>
    <w:rsid w:val="005E29FF"/>
    <w:rsid w:val="00602F95"/>
    <w:rsid w:val="00602F9E"/>
    <w:rsid w:val="006041E2"/>
    <w:rsid w:val="006054F2"/>
    <w:rsid w:val="0060626A"/>
    <w:rsid w:val="006118A6"/>
    <w:rsid w:val="006121F4"/>
    <w:rsid w:val="00612BAE"/>
    <w:rsid w:val="0061605E"/>
    <w:rsid w:val="006440E1"/>
    <w:rsid w:val="00644942"/>
    <w:rsid w:val="00645E02"/>
    <w:rsid w:val="00650FB8"/>
    <w:rsid w:val="006578E4"/>
    <w:rsid w:val="00663CA9"/>
    <w:rsid w:val="00674176"/>
    <w:rsid w:val="00680556"/>
    <w:rsid w:val="0068120E"/>
    <w:rsid w:val="00684A6A"/>
    <w:rsid w:val="00685F8D"/>
    <w:rsid w:val="00687024"/>
    <w:rsid w:val="006947BA"/>
    <w:rsid w:val="006B1521"/>
    <w:rsid w:val="006B3C50"/>
    <w:rsid w:val="006B69AE"/>
    <w:rsid w:val="006C0B5E"/>
    <w:rsid w:val="006C3C64"/>
    <w:rsid w:val="006D3548"/>
    <w:rsid w:val="006D427F"/>
    <w:rsid w:val="006D522D"/>
    <w:rsid w:val="006E2241"/>
    <w:rsid w:val="006E4E74"/>
    <w:rsid w:val="006E753B"/>
    <w:rsid w:val="006F2D10"/>
    <w:rsid w:val="006F5617"/>
    <w:rsid w:val="006F5BF7"/>
    <w:rsid w:val="006F606A"/>
    <w:rsid w:val="006F7ACD"/>
    <w:rsid w:val="007006A2"/>
    <w:rsid w:val="007010D6"/>
    <w:rsid w:val="00701D2A"/>
    <w:rsid w:val="00702F3E"/>
    <w:rsid w:val="007060CE"/>
    <w:rsid w:val="00706245"/>
    <w:rsid w:val="00706A4F"/>
    <w:rsid w:val="007100B0"/>
    <w:rsid w:val="00710B0C"/>
    <w:rsid w:val="00710FD1"/>
    <w:rsid w:val="00713EC3"/>
    <w:rsid w:val="00715A1A"/>
    <w:rsid w:val="00716919"/>
    <w:rsid w:val="00717F54"/>
    <w:rsid w:val="0072112C"/>
    <w:rsid w:val="00721A60"/>
    <w:rsid w:val="00726369"/>
    <w:rsid w:val="0072669B"/>
    <w:rsid w:val="00727475"/>
    <w:rsid w:val="00733564"/>
    <w:rsid w:val="00743D59"/>
    <w:rsid w:val="007451D1"/>
    <w:rsid w:val="007459A8"/>
    <w:rsid w:val="0075067C"/>
    <w:rsid w:val="0075452C"/>
    <w:rsid w:val="00761BB8"/>
    <w:rsid w:val="00772931"/>
    <w:rsid w:val="007736EE"/>
    <w:rsid w:val="00781566"/>
    <w:rsid w:val="0079352C"/>
    <w:rsid w:val="007977FE"/>
    <w:rsid w:val="00797F3A"/>
    <w:rsid w:val="007A193C"/>
    <w:rsid w:val="007A623D"/>
    <w:rsid w:val="007A7E84"/>
    <w:rsid w:val="007B629B"/>
    <w:rsid w:val="007C131F"/>
    <w:rsid w:val="007C193B"/>
    <w:rsid w:val="007C32C0"/>
    <w:rsid w:val="007C3F5E"/>
    <w:rsid w:val="007D3504"/>
    <w:rsid w:val="007D653F"/>
    <w:rsid w:val="007D71A7"/>
    <w:rsid w:val="007D7A9B"/>
    <w:rsid w:val="007E0007"/>
    <w:rsid w:val="007E0571"/>
    <w:rsid w:val="007E32EE"/>
    <w:rsid w:val="007E3C0E"/>
    <w:rsid w:val="007E493C"/>
    <w:rsid w:val="007E67B2"/>
    <w:rsid w:val="007F7904"/>
    <w:rsid w:val="008027E2"/>
    <w:rsid w:val="0080343C"/>
    <w:rsid w:val="00807FB4"/>
    <w:rsid w:val="00810A7A"/>
    <w:rsid w:val="00811D8C"/>
    <w:rsid w:val="00815576"/>
    <w:rsid w:val="00820F63"/>
    <w:rsid w:val="008217CB"/>
    <w:rsid w:val="00836C33"/>
    <w:rsid w:val="008419CE"/>
    <w:rsid w:val="00844162"/>
    <w:rsid w:val="0085704D"/>
    <w:rsid w:val="0086430B"/>
    <w:rsid w:val="008645A4"/>
    <w:rsid w:val="008702F1"/>
    <w:rsid w:val="00874B85"/>
    <w:rsid w:val="008819CA"/>
    <w:rsid w:val="0088425E"/>
    <w:rsid w:val="0088477A"/>
    <w:rsid w:val="00887DE1"/>
    <w:rsid w:val="0089556C"/>
    <w:rsid w:val="00895796"/>
    <w:rsid w:val="008961B6"/>
    <w:rsid w:val="00897ECF"/>
    <w:rsid w:val="008A6A70"/>
    <w:rsid w:val="008B0D23"/>
    <w:rsid w:val="008B351C"/>
    <w:rsid w:val="008D0024"/>
    <w:rsid w:val="008D01D5"/>
    <w:rsid w:val="008E2EE0"/>
    <w:rsid w:val="008E593D"/>
    <w:rsid w:val="008E7494"/>
    <w:rsid w:val="008E791A"/>
    <w:rsid w:val="008F72CA"/>
    <w:rsid w:val="00903518"/>
    <w:rsid w:val="00905073"/>
    <w:rsid w:val="00905ED3"/>
    <w:rsid w:val="009071DF"/>
    <w:rsid w:val="00907D04"/>
    <w:rsid w:val="00912885"/>
    <w:rsid w:val="00917F8C"/>
    <w:rsid w:val="00924836"/>
    <w:rsid w:val="0093235B"/>
    <w:rsid w:val="009330B2"/>
    <w:rsid w:val="00933A56"/>
    <w:rsid w:val="00933C1C"/>
    <w:rsid w:val="009344C6"/>
    <w:rsid w:val="00937708"/>
    <w:rsid w:val="00953BC6"/>
    <w:rsid w:val="009708AB"/>
    <w:rsid w:val="00972DEF"/>
    <w:rsid w:val="0097456F"/>
    <w:rsid w:val="00974D32"/>
    <w:rsid w:val="00977A16"/>
    <w:rsid w:val="00981442"/>
    <w:rsid w:val="0099422D"/>
    <w:rsid w:val="009A31F8"/>
    <w:rsid w:val="009A772B"/>
    <w:rsid w:val="009B4FA8"/>
    <w:rsid w:val="009B77C7"/>
    <w:rsid w:val="009C0500"/>
    <w:rsid w:val="009C2468"/>
    <w:rsid w:val="009C768B"/>
    <w:rsid w:val="009C7C88"/>
    <w:rsid w:val="009D2A1F"/>
    <w:rsid w:val="009D373D"/>
    <w:rsid w:val="009D4B34"/>
    <w:rsid w:val="009E1727"/>
    <w:rsid w:val="009F020D"/>
    <w:rsid w:val="00A001C6"/>
    <w:rsid w:val="00A07855"/>
    <w:rsid w:val="00A07D61"/>
    <w:rsid w:val="00A15A22"/>
    <w:rsid w:val="00A1754E"/>
    <w:rsid w:val="00A234F5"/>
    <w:rsid w:val="00A24B29"/>
    <w:rsid w:val="00A25A07"/>
    <w:rsid w:val="00A25E1C"/>
    <w:rsid w:val="00A26AC4"/>
    <w:rsid w:val="00A26C44"/>
    <w:rsid w:val="00A3164B"/>
    <w:rsid w:val="00A532C9"/>
    <w:rsid w:val="00A543A0"/>
    <w:rsid w:val="00A55C3F"/>
    <w:rsid w:val="00A56A1B"/>
    <w:rsid w:val="00A57A58"/>
    <w:rsid w:val="00A61895"/>
    <w:rsid w:val="00A6201B"/>
    <w:rsid w:val="00A75D41"/>
    <w:rsid w:val="00A813B3"/>
    <w:rsid w:val="00A8381A"/>
    <w:rsid w:val="00A84D40"/>
    <w:rsid w:val="00A87B18"/>
    <w:rsid w:val="00AA2B14"/>
    <w:rsid w:val="00AB108F"/>
    <w:rsid w:val="00AB613B"/>
    <w:rsid w:val="00AB7052"/>
    <w:rsid w:val="00AD6397"/>
    <w:rsid w:val="00AD6CF7"/>
    <w:rsid w:val="00AE236B"/>
    <w:rsid w:val="00AF0F9C"/>
    <w:rsid w:val="00AF169A"/>
    <w:rsid w:val="00AF3829"/>
    <w:rsid w:val="00AF77DA"/>
    <w:rsid w:val="00B1205D"/>
    <w:rsid w:val="00B13A44"/>
    <w:rsid w:val="00B353D9"/>
    <w:rsid w:val="00B47493"/>
    <w:rsid w:val="00B60CA9"/>
    <w:rsid w:val="00B61718"/>
    <w:rsid w:val="00B7285F"/>
    <w:rsid w:val="00B7440B"/>
    <w:rsid w:val="00B74BFF"/>
    <w:rsid w:val="00B778FD"/>
    <w:rsid w:val="00B867E8"/>
    <w:rsid w:val="00B91867"/>
    <w:rsid w:val="00B94D8D"/>
    <w:rsid w:val="00B95238"/>
    <w:rsid w:val="00B960CC"/>
    <w:rsid w:val="00BA28F4"/>
    <w:rsid w:val="00BA436D"/>
    <w:rsid w:val="00BB0731"/>
    <w:rsid w:val="00BB16B9"/>
    <w:rsid w:val="00BB7335"/>
    <w:rsid w:val="00BB7468"/>
    <w:rsid w:val="00BC0CFA"/>
    <w:rsid w:val="00BC1474"/>
    <w:rsid w:val="00BC183C"/>
    <w:rsid w:val="00BC5ADC"/>
    <w:rsid w:val="00BD2211"/>
    <w:rsid w:val="00BE0C7D"/>
    <w:rsid w:val="00BE12FB"/>
    <w:rsid w:val="00BE19E9"/>
    <w:rsid w:val="00BE4D54"/>
    <w:rsid w:val="00BF0EF1"/>
    <w:rsid w:val="00BF53B2"/>
    <w:rsid w:val="00C14E6F"/>
    <w:rsid w:val="00C165CE"/>
    <w:rsid w:val="00C16EDC"/>
    <w:rsid w:val="00C175D1"/>
    <w:rsid w:val="00C20372"/>
    <w:rsid w:val="00C20B79"/>
    <w:rsid w:val="00C21E28"/>
    <w:rsid w:val="00C23904"/>
    <w:rsid w:val="00C3463B"/>
    <w:rsid w:val="00C409AE"/>
    <w:rsid w:val="00C45A6F"/>
    <w:rsid w:val="00C4645C"/>
    <w:rsid w:val="00C54278"/>
    <w:rsid w:val="00C56DA9"/>
    <w:rsid w:val="00C83EB1"/>
    <w:rsid w:val="00C86FE8"/>
    <w:rsid w:val="00C91C91"/>
    <w:rsid w:val="00C93BA9"/>
    <w:rsid w:val="00C94109"/>
    <w:rsid w:val="00CA0CDE"/>
    <w:rsid w:val="00CA2DCC"/>
    <w:rsid w:val="00CA7D04"/>
    <w:rsid w:val="00CC2B96"/>
    <w:rsid w:val="00CC38EA"/>
    <w:rsid w:val="00CD6D2D"/>
    <w:rsid w:val="00CE1969"/>
    <w:rsid w:val="00CE4B37"/>
    <w:rsid w:val="00CE57D7"/>
    <w:rsid w:val="00CE6B19"/>
    <w:rsid w:val="00CE7E4A"/>
    <w:rsid w:val="00CF16C5"/>
    <w:rsid w:val="00CF2E03"/>
    <w:rsid w:val="00CF31E8"/>
    <w:rsid w:val="00CF72A5"/>
    <w:rsid w:val="00D10131"/>
    <w:rsid w:val="00D119B6"/>
    <w:rsid w:val="00D12E17"/>
    <w:rsid w:val="00D34FAB"/>
    <w:rsid w:val="00D44756"/>
    <w:rsid w:val="00D468A6"/>
    <w:rsid w:val="00D56644"/>
    <w:rsid w:val="00D56F3E"/>
    <w:rsid w:val="00D60B08"/>
    <w:rsid w:val="00D664E9"/>
    <w:rsid w:val="00D702F2"/>
    <w:rsid w:val="00D7277A"/>
    <w:rsid w:val="00D809EE"/>
    <w:rsid w:val="00D810DA"/>
    <w:rsid w:val="00D832F2"/>
    <w:rsid w:val="00D960D5"/>
    <w:rsid w:val="00DA265C"/>
    <w:rsid w:val="00DA2FD1"/>
    <w:rsid w:val="00DB233E"/>
    <w:rsid w:val="00DC0DE3"/>
    <w:rsid w:val="00DC1368"/>
    <w:rsid w:val="00DC144B"/>
    <w:rsid w:val="00DD2E5F"/>
    <w:rsid w:val="00DD6DE5"/>
    <w:rsid w:val="00DE185D"/>
    <w:rsid w:val="00DE637A"/>
    <w:rsid w:val="00DE6D15"/>
    <w:rsid w:val="00DE78D5"/>
    <w:rsid w:val="00DF1C07"/>
    <w:rsid w:val="00DF4DE4"/>
    <w:rsid w:val="00E00345"/>
    <w:rsid w:val="00E00A8C"/>
    <w:rsid w:val="00E03328"/>
    <w:rsid w:val="00E072C3"/>
    <w:rsid w:val="00E10423"/>
    <w:rsid w:val="00E2024E"/>
    <w:rsid w:val="00E215F3"/>
    <w:rsid w:val="00E22ECF"/>
    <w:rsid w:val="00E24CC6"/>
    <w:rsid w:val="00E34B76"/>
    <w:rsid w:val="00E352CF"/>
    <w:rsid w:val="00E769AF"/>
    <w:rsid w:val="00E77A21"/>
    <w:rsid w:val="00EA2236"/>
    <w:rsid w:val="00EA34FA"/>
    <w:rsid w:val="00EA3A56"/>
    <w:rsid w:val="00EA5719"/>
    <w:rsid w:val="00EA6764"/>
    <w:rsid w:val="00EA6CCC"/>
    <w:rsid w:val="00EA6CD7"/>
    <w:rsid w:val="00EA6E97"/>
    <w:rsid w:val="00EB2697"/>
    <w:rsid w:val="00EB3D44"/>
    <w:rsid w:val="00EC08AB"/>
    <w:rsid w:val="00EC336F"/>
    <w:rsid w:val="00EC544E"/>
    <w:rsid w:val="00EC7F51"/>
    <w:rsid w:val="00ED21F3"/>
    <w:rsid w:val="00EE0E73"/>
    <w:rsid w:val="00EE5AFB"/>
    <w:rsid w:val="00EE6132"/>
    <w:rsid w:val="00EE6E87"/>
    <w:rsid w:val="00EE7113"/>
    <w:rsid w:val="00EF1CFF"/>
    <w:rsid w:val="00F0051D"/>
    <w:rsid w:val="00F00C4B"/>
    <w:rsid w:val="00F11A9F"/>
    <w:rsid w:val="00F17B12"/>
    <w:rsid w:val="00F272D3"/>
    <w:rsid w:val="00F27B21"/>
    <w:rsid w:val="00F27EA5"/>
    <w:rsid w:val="00F323DF"/>
    <w:rsid w:val="00F33FB8"/>
    <w:rsid w:val="00F349AC"/>
    <w:rsid w:val="00F37C96"/>
    <w:rsid w:val="00F4782B"/>
    <w:rsid w:val="00F50B11"/>
    <w:rsid w:val="00F51125"/>
    <w:rsid w:val="00F545D2"/>
    <w:rsid w:val="00F54861"/>
    <w:rsid w:val="00F652AC"/>
    <w:rsid w:val="00F7584D"/>
    <w:rsid w:val="00F7615D"/>
    <w:rsid w:val="00F815DD"/>
    <w:rsid w:val="00F8790C"/>
    <w:rsid w:val="00FA3310"/>
    <w:rsid w:val="00FA4EAB"/>
    <w:rsid w:val="00FA5B17"/>
    <w:rsid w:val="00FA760F"/>
    <w:rsid w:val="00FA768F"/>
    <w:rsid w:val="00FA7874"/>
    <w:rsid w:val="00FB1241"/>
    <w:rsid w:val="00FD596D"/>
    <w:rsid w:val="00FE3AA6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89C072"/>
  <w15:docId w15:val="{0AC27A45-9C14-4129-9BA4-FBEA691E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0C1F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 w:val="24"/>
      <w:lang w:val="nl-NL"/>
    </w:rPr>
  </w:style>
  <w:style w:type="paragraph" w:styleId="Kop1">
    <w:name w:val="heading 1"/>
    <w:basedOn w:val="Standaard"/>
    <w:next w:val="Standaard"/>
    <w:qFormat/>
    <w:rsid w:val="00F11A9F"/>
    <w:pPr>
      <w:keepNext/>
      <w:keepLines/>
      <w:pageBreakBefore/>
      <w:numPr>
        <w:numId w:val="1"/>
      </w:numPr>
      <w:ind w:left="851" w:hanging="851"/>
      <w:outlineLvl w:val="0"/>
    </w:pPr>
    <w:rPr>
      <w:rFonts w:asciiTheme="minorHAnsi" w:hAnsiTheme="minorHAnsi"/>
      <w:b/>
      <w:kern w:val="28"/>
      <w:sz w:val="32"/>
    </w:rPr>
  </w:style>
  <w:style w:type="paragraph" w:styleId="Kop2">
    <w:name w:val="heading 2"/>
    <w:basedOn w:val="Standaard"/>
    <w:next w:val="Standaard"/>
    <w:qFormat/>
    <w:rsid w:val="00DD2E5F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Kop3">
    <w:name w:val="heading 3"/>
    <w:basedOn w:val="Standaard"/>
    <w:next w:val="Standaard"/>
    <w:qFormat/>
    <w:rsid w:val="00DD2E5F"/>
    <w:pPr>
      <w:keepNext/>
      <w:numPr>
        <w:ilvl w:val="2"/>
        <w:numId w:val="1"/>
      </w:numPr>
      <w:ind w:left="851" w:hanging="851"/>
      <w:outlineLvl w:val="2"/>
    </w:pPr>
  </w:style>
  <w:style w:type="paragraph" w:styleId="Kop4">
    <w:name w:val="heading 4"/>
    <w:basedOn w:val="Standaard"/>
    <w:next w:val="Standaard"/>
    <w:qFormat/>
    <w:rsid w:val="00DD2E5F"/>
    <w:pPr>
      <w:keepNext/>
      <w:numPr>
        <w:ilvl w:val="3"/>
        <w:numId w:val="1"/>
      </w:numPr>
      <w:ind w:left="851" w:hanging="851"/>
      <w:outlineLvl w:val="3"/>
    </w:pPr>
    <w:rPr>
      <w:i/>
    </w:rPr>
  </w:style>
  <w:style w:type="paragraph" w:styleId="Kop5">
    <w:name w:val="heading 5"/>
    <w:basedOn w:val="Standaard"/>
    <w:next w:val="Standaard"/>
    <w:qFormat/>
    <w:rsid w:val="00DD2E5F"/>
    <w:pPr>
      <w:keepNext/>
      <w:numPr>
        <w:ilvl w:val="4"/>
        <w:numId w:val="1"/>
      </w:numPr>
      <w:ind w:left="851" w:hanging="851"/>
      <w:outlineLvl w:val="4"/>
    </w:pPr>
  </w:style>
  <w:style w:type="paragraph" w:styleId="Kop6">
    <w:name w:val="heading 6"/>
    <w:basedOn w:val="Standaard"/>
    <w:next w:val="Standaard"/>
    <w:qFormat/>
    <w:rsid w:val="00DD2E5F"/>
    <w:pPr>
      <w:keepNext/>
      <w:numPr>
        <w:ilvl w:val="5"/>
        <w:numId w:val="1"/>
      </w:numPr>
      <w:ind w:left="851" w:hanging="851"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DD2E5F"/>
    <w:pPr>
      <w:numPr>
        <w:ilvl w:val="6"/>
        <w:numId w:val="1"/>
      </w:numPr>
      <w:ind w:left="851" w:hanging="851"/>
      <w:outlineLvl w:val="6"/>
    </w:pPr>
  </w:style>
  <w:style w:type="paragraph" w:styleId="Kop8">
    <w:name w:val="heading 8"/>
    <w:basedOn w:val="Standaard"/>
    <w:next w:val="Standaard"/>
    <w:qFormat/>
    <w:rsid w:val="00DD2E5F"/>
    <w:pPr>
      <w:numPr>
        <w:ilvl w:val="7"/>
        <w:numId w:val="1"/>
      </w:numPr>
      <w:ind w:left="851" w:hanging="851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DD2E5F"/>
    <w:pPr>
      <w:numPr>
        <w:ilvl w:val="8"/>
        <w:numId w:val="1"/>
      </w:numPr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DD2E5F"/>
    <w:pPr>
      <w:tabs>
        <w:tab w:val="center" w:pos="4820"/>
        <w:tab w:val="right" w:pos="9639"/>
      </w:tabs>
    </w:pPr>
  </w:style>
  <w:style w:type="paragraph" w:styleId="Voettekst">
    <w:name w:val="footer"/>
    <w:basedOn w:val="Standaard"/>
    <w:rsid w:val="00DD2E5F"/>
    <w:pPr>
      <w:tabs>
        <w:tab w:val="right" w:pos="9639"/>
      </w:tabs>
    </w:pPr>
  </w:style>
  <w:style w:type="character" w:styleId="Paginanummer">
    <w:name w:val="page number"/>
    <w:basedOn w:val="Standaardalinea-lettertype"/>
    <w:rsid w:val="00DD2E5F"/>
  </w:style>
  <w:style w:type="paragraph" w:customStyle="1" w:styleId="opsomming">
    <w:name w:val="opsomming"/>
    <w:basedOn w:val="Standaard"/>
    <w:rsid w:val="00DD2E5F"/>
    <w:pPr>
      <w:spacing w:after="0"/>
      <w:ind w:left="284" w:hanging="284"/>
    </w:pPr>
  </w:style>
  <w:style w:type="paragraph" w:styleId="Voetnoottekst">
    <w:name w:val="footnote text"/>
    <w:basedOn w:val="Standaard"/>
    <w:semiHidden/>
    <w:rsid w:val="00DD2E5F"/>
    <w:rPr>
      <w:sz w:val="20"/>
    </w:rPr>
  </w:style>
  <w:style w:type="character" w:styleId="Voetnootmarkering">
    <w:name w:val="footnote reference"/>
    <w:basedOn w:val="Standaardalinea-lettertype"/>
    <w:semiHidden/>
    <w:rsid w:val="00DD2E5F"/>
    <w:rPr>
      <w:vertAlign w:val="superscript"/>
    </w:rPr>
  </w:style>
  <w:style w:type="paragraph" w:styleId="Bijschrift">
    <w:name w:val="caption"/>
    <w:basedOn w:val="Standaard"/>
    <w:next w:val="Standaard"/>
    <w:qFormat/>
    <w:rsid w:val="00DD2E5F"/>
    <w:rPr>
      <w:i/>
      <w:sz w:val="20"/>
    </w:rPr>
  </w:style>
  <w:style w:type="paragraph" w:styleId="Inhopg2">
    <w:name w:val="toc 2"/>
    <w:basedOn w:val="Standaard"/>
    <w:next w:val="Standaard"/>
    <w:uiPriority w:val="39"/>
    <w:rsid w:val="00DD2E5F"/>
    <w:pPr>
      <w:tabs>
        <w:tab w:val="right" w:leader="dot" w:pos="8902"/>
      </w:tabs>
      <w:spacing w:after="60"/>
    </w:pPr>
    <w:rPr>
      <w:smallCaps/>
      <w:sz w:val="20"/>
    </w:rPr>
  </w:style>
  <w:style w:type="paragraph" w:styleId="Inhopg1">
    <w:name w:val="toc 1"/>
    <w:basedOn w:val="Standaard"/>
    <w:next w:val="Standaard"/>
    <w:uiPriority w:val="39"/>
    <w:rsid w:val="00DD2E5F"/>
    <w:pPr>
      <w:tabs>
        <w:tab w:val="right" w:leader="dot" w:pos="8902"/>
      </w:tabs>
      <w:spacing w:before="120" w:after="120"/>
    </w:pPr>
    <w:rPr>
      <w:b/>
      <w:caps/>
      <w:sz w:val="20"/>
    </w:rPr>
  </w:style>
  <w:style w:type="paragraph" w:styleId="Inhopg3">
    <w:name w:val="toc 3"/>
    <w:basedOn w:val="Standaard"/>
    <w:next w:val="Standaard"/>
    <w:uiPriority w:val="39"/>
    <w:rsid w:val="00DD2E5F"/>
    <w:pPr>
      <w:tabs>
        <w:tab w:val="right" w:leader="dot" w:pos="8902"/>
      </w:tabs>
      <w:spacing w:after="0"/>
    </w:pPr>
    <w:rPr>
      <w:i/>
      <w:sz w:val="20"/>
    </w:rPr>
  </w:style>
  <w:style w:type="paragraph" w:styleId="Inhopg4">
    <w:name w:val="toc 4"/>
    <w:basedOn w:val="Standaard"/>
    <w:next w:val="Standaard"/>
    <w:semiHidden/>
    <w:rsid w:val="00DD2E5F"/>
    <w:pPr>
      <w:tabs>
        <w:tab w:val="right" w:leader="dot" w:pos="8902"/>
      </w:tabs>
      <w:spacing w:after="0"/>
    </w:pPr>
    <w:rPr>
      <w:sz w:val="18"/>
    </w:rPr>
  </w:style>
  <w:style w:type="paragraph" w:styleId="Lijstmetafbeeldingen">
    <w:name w:val="table of figures"/>
    <w:basedOn w:val="Standaard"/>
    <w:next w:val="Standaard"/>
    <w:semiHidden/>
    <w:rsid w:val="00DD2E5F"/>
    <w:pPr>
      <w:tabs>
        <w:tab w:val="right" w:leader="dot" w:pos="9639"/>
      </w:tabs>
      <w:ind w:left="440" w:hanging="440"/>
    </w:pPr>
  </w:style>
  <w:style w:type="paragraph" w:customStyle="1" w:styleId="nummering">
    <w:name w:val="nummering"/>
    <w:basedOn w:val="opsomming"/>
    <w:rsid w:val="00DD2E5F"/>
    <w:pPr>
      <w:ind w:left="360" w:hanging="360"/>
    </w:pPr>
  </w:style>
  <w:style w:type="character" w:styleId="Hyperlink">
    <w:name w:val="Hyperlink"/>
    <w:basedOn w:val="Standaardalinea-lettertype"/>
    <w:uiPriority w:val="99"/>
    <w:unhideWhenUsed/>
    <w:rsid w:val="0093770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77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33B7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349AC"/>
    <w:pPr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en\OneDrive%20-%20Hogeschool%20VIVES\School\Sjabloon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E7DC6AEB23344B2215C2BC3EB9529" ma:contentTypeVersion="2" ma:contentTypeDescription="Een nieuw document maken." ma:contentTypeScope="" ma:versionID="0d65fd8ea94fd9ee46879e4c7c8a5196">
  <xsd:schema xmlns:xsd="http://www.w3.org/2001/XMLSchema" xmlns:xs="http://www.w3.org/2001/XMLSchema" xmlns:p="http://schemas.microsoft.com/office/2006/metadata/properties" xmlns:ns2="e09e238d-ea3b-4683-9cd6-12a4954d702c" targetNamespace="http://schemas.microsoft.com/office/2006/metadata/properties" ma:root="true" ma:fieldsID="cc073ae9ec0820a8d98a09b356256bf1" ns2:_="">
    <xsd:import namespace="e09e238d-ea3b-4683-9cd6-12a4954d7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e238d-ea3b-4683-9cd6-12a4954d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9C058-438F-44B3-AEC7-0DF3B2CEFD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868AA-D091-4E70-BA5A-35B886C30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e238d-ea3b-4683-9cd6-12a4954d7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2B761-D87D-4682-BCCD-0222CF93D2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C076D5-EECE-4CC5-9282-F4298DF75A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560</TotalTime>
  <Pages>3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Geïntegreerde proef</vt:lpstr>
    </vt:vector>
  </TitlesOfParts>
  <Company>DBH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Geïntegreerde proef</dc:title>
  <dc:subject>Rapporteren</dc:subject>
  <dc:creator/>
  <cp:keywords>schooljaar 1998-1999</cp:keywords>
  <cp:lastModifiedBy>Aiden Storme</cp:lastModifiedBy>
  <cp:revision>94</cp:revision>
  <cp:lastPrinted>1997-04-11T13:40:00Z</cp:lastPrinted>
  <dcterms:created xsi:type="dcterms:W3CDTF">2024-11-06T12:52:00Z</dcterms:created>
  <dcterms:modified xsi:type="dcterms:W3CDTF">2024-12-04T10:45:00Z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0x010100318E7DC6AEB23344B2215C2BC3EB9529</vt:lpwstr>
  </property>
</Properties>
</file>