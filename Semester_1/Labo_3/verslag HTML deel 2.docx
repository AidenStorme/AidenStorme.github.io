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156CF" w14:textId="08F05631" w:rsidR="00A3164B" w:rsidRDefault="00F070DF" w:rsidP="00F070DF">
      <w:pPr>
        <w:pStyle w:val="Kop1"/>
        <w:rPr>
          <w:lang w:val="nl-BE"/>
        </w:rPr>
      </w:pPr>
      <w:r>
        <w:rPr>
          <w:lang w:val="nl-BE"/>
        </w:rPr>
        <w:t>Verslag Labo 3</w:t>
      </w:r>
    </w:p>
    <w:p w14:paraId="0E01F8A6" w14:textId="11066574" w:rsidR="00F070DF" w:rsidRDefault="007B2D6F" w:rsidP="007B2D6F">
      <w:pPr>
        <w:pStyle w:val="Kop2"/>
        <w:rPr>
          <w:lang w:val="nl-BE"/>
        </w:rPr>
      </w:pPr>
      <w:r>
        <w:rPr>
          <w:lang w:val="nl-BE"/>
        </w:rPr>
        <w:t>Opdracht 1 – DOM tree onderzoeken</w:t>
      </w:r>
    </w:p>
    <w:p w14:paraId="611F0688" w14:textId="78C15C82" w:rsidR="007B2D6F" w:rsidRDefault="007B2D6F" w:rsidP="007B2D6F">
      <w:pPr>
        <w:rPr>
          <w:lang w:val="nl-BE"/>
        </w:rPr>
      </w:pPr>
      <w:r>
        <w:rPr>
          <w:lang w:val="nl-BE"/>
        </w:rPr>
        <w:t xml:space="preserve">Als je gaat kijken naar de vergelijkingen tussen de blokjes en lijntjes van de DOM tree en de code zelf ontdek je wat gelijkenissen. Deze gelijkenissen zijn dat de </w:t>
      </w:r>
      <w:r w:rsidR="00DF7A42">
        <w:rPr>
          <w:lang w:val="nl-BE"/>
        </w:rPr>
        <w:t>blokjes</w:t>
      </w:r>
      <w:r>
        <w:rPr>
          <w:lang w:val="nl-BE"/>
        </w:rPr>
        <w:t xml:space="preserve"> in de code elementen </w:t>
      </w:r>
      <w:r w:rsidR="00872362">
        <w:rPr>
          <w:lang w:val="nl-BE"/>
        </w:rPr>
        <w:t>zijn namelijk &lt;p&gt;, &lt;h1&gt;, … en de lijntjes ertussen zijn de tabs.</w:t>
      </w:r>
    </w:p>
    <w:p w14:paraId="102F1CAD" w14:textId="235B932F" w:rsidR="00904194" w:rsidRDefault="00904194" w:rsidP="00904194">
      <w:pPr>
        <w:pStyle w:val="Kop2"/>
        <w:rPr>
          <w:lang w:val="nl-BE"/>
        </w:rPr>
      </w:pPr>
      <w:r>
        <w:rPr>
          <w:lang w:val="nl-BE"/>
        </w:rPr>
        <w:t xml:space="preserve">Opdracht 2 – </w:t>
      </w:r>
      <w:r w:rsidR="00A10CF6">
        <w:rPr>
          <w:lang w:val="nl-BE"/>
        </w:rPr>
        <w:t>Accordion</w:t>
      </w:r>
    </w:p>
    <w:p w14:paraId="1FE664EA" w14:textId="51D09130" w:rsidR="00904194" w:rsidRDefault="00A10CF6" w:rsidP="00904194">
      <w:pPr>
        <w:rPr>
          <w:lang w:val="nl-BE"/>
        </w:rPr>
      </w:pPr>
      <w:r>
        <w:rPr>
          <w:lang w:val="nl-BE"/>
        </w:rPr>
        <w:t>Als je gaat kijken naar de accord</w:t>
      </w:r>
      <w:r w:rsidR="004D40A8">
        <w:rPr>
          <w:lang w:val="nl-BE"/>
        </w:rPr>
        <w:t>i</w:t>
      </w:r>
      <w:r>
        <w:rPr>
          <w:lang w:val="nl-BE"/>
        </w:rPr>
        <w:t>on zie je dat deze opgebouwd is in een div element met daarin een h3 element voor de titel en dan daar onder nog een div element met de daadwerkelijke tekst die zichtbaar wordt als je erop klikt.</w:t>
      </w:r>
    </w:p>
    <w:p w14:paraId="044E8010" w14:textId="169DB7FD" w:rsidR="008070FC" w:rsidRDefault="008070FC" w:rsidP="00904194">
      <w:pPr>
        <w:rPr>
          <w:lang w:val="nl-BE"/>
        </w:rPr>
      </w:pPr>
      <w:r>
        <w:rPr>
          <w:lang w:val="nl-BE"/>
        </w:rPr>
        <w:t>Als je op een gesloten element klikt dan zie je in de dom tree enkel de klassen veranderen van de div en h3 elementen.</w:t>
      </w:r>
    </w:p>
    <w:p w14:paraId="19F08A6A" w14:textId="046BC0F3" w:rsidR="00B61D87" w:rsidRPr="00904194" w:rsidRDefault="00B61D87" w:rsidP="00904194">
      <w:pPr>
        <w:rPr>
          <w:lang w:val="nl-BE"/>
        </w:rPr>
      </w:pPr>
      <w:r>
        <w:rPr>
          <w:lang w:val="nl-BE"/>
        </w:rPr>
        <w:t>Er komen heel wat elementen bij door het jquerry script die de dom tree uiteindelijk aan past om de accordion te doen werken.</w:t>
      </w:r>
    </w:p>
    <w:sectPr w:rsidR="00B61D87" w:rsidRPr="00904194" w:rsidSect="001E465F">
      <w:headerReference w:type="default" r:id="rId11"/>
      <w:footerReference w:type="default" r:id="rId12"/>
      <w:footnotePr>
        <w:numRestart w:val="eachPage"/>
      </w:footnotePr>
      <w:pgSz w:w="11907" w:h="16840" w:code="9"/>
      <w:pgMar w:top="1134" w:right="1134" w:bottom="1134" w:left="1418" w:header="851" w:footer="851"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A296A2" w14:textId="77777777" w:rsidR="00DA454E" w:rsidRDefault="00DA454E">
      <w:pPr>
        <w:spacing w:after="0"/>
      </w:pPr>
      <w:r>
        <w:separator/>
      </w:r>
    </w:p>
  </w:endnote>
  <w:endnote w:type="continuationSeparator" w:id="0">
    <w:p w14:paraId="568263BC" w14:textId="77777777" w:rsidR="00DA454E" w:rsidRDefault="00DA45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ED251" w14:textId="77777777" w:rsidR="005C218D" w:rsidRDefault="00F27B21" w:rsidP="001B7ECF">
    <w:pPr>
      <w:pStyle w:val="Voettekst"/>
      <w:pBdr>
        <w:top w:val="single" w:sz="4" w:space="1" w:color="auto"/>
      </w:pBdr>
      <w:tabs>
        <w:tab w:val="clear" w:pos="9639"/>
        <w:tab w:val="right" w:pos="9356"/>
      </w:tabs>
    </w:pPr>
    <w:r>
      <w:rPr>
        <w:rFonts w:ascii="Helvetica" w:hAnsi="Helvetica"/>
      </w:rPr>
      <w:t>Analysis &amp; Design</w:t>
    </w:r>
    <w:r w:rsidR="001E465F">
      <w:rPr>
        <w:rFonts w:ascii="Helvetica" w:hAnsi="Helvetica"/>
      </w:rPr>
      <w:t xml:space="preserve"> – Aiden Storme</w:t>
    </w:r>
    <w:r w:rsidR="00F11A9F">
      <w:tab/>
    </w:r>
    <w:r w:rsidR="001B7ECF" w:rsidRPr="00F11A9F">
      <w:rPr>
        <w:rStyle w:val="Paginanummer"/>
        <w:rFonts w:asciiTheme="minorHAnsi" w:hAnsiTheme="minorHAnsi" w:cstheme="minorHAnsi"/>
      </w:rPr>
      <w:fldChar w:fldCharType="begin"/>
    </w:r>
    <w:r w:rsidR="001B7ECF" w:rsidRPr="00F11A9F">
      <w:rPr>
        <w:rStyle w:val="Paginanummer"/>
        <w:rFonts w:asciiTheme="minorHAnsi" w:hAnsiTheme="minorHAnsi" w:cstheme="minorHAnsi"/>
      </w:rPr>
      <w:instrText xml:space="preserve"> PAGE </w:instrText>
    </w:r>
    <w:r w:rsidR="001B7ECF" w:rsidRPr="00F11A9F">
      <w:rPr>
        <w:rStyle w:val="Paginanummer"/>
        <w:rFonts w:asciiTheme="minorHAnsi" w:hAnsiTheme="minorHAnsi" w:cstheme="minorHAnsi"/>
      </w:rPr>
      <w:fldChar w:fldCharType="separate"/>
    </w:r>
    <w:r w:rsidR="00903518">
      <w:rPr>
        <w:rStyle w:val="Paginanummer"/>
        <w:rFonts w:asciiTheme="minorHAnsi" w:hAnsiTheme="minorHAnsi" w:cstheme="minorHAnsi"/>
        <w:noProof/>
      </w:rPr>
      <w:t>11</w:t>
    </w:r>
    <w:r w:rsidR="001B7ECF" w:rsidRPr="00F11A9F">
      <w:rPr>
        <w:rStyle w:val="Paginanummer"/>
        <w:rFonts w:asciiTheme="minorHAnsi" w:hAnsiTheme="minorHAnsi"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D53248" w14:textId="77777777" w:rsidR="00DA454E" w:rsidRDefault="00DA454E">
      <w:pPr>
        <w:spacing w:after="0"/>
      </w:pPr>
      <w:r>
        <w:separator/>
      </w:r>
    </w:p>
  </w:footnote>
  <w:footnote w:type="continuationSeparator" w:id="0">
    <w:p w14:paraId="47CEC06B" w14:textId="77777777" w:rsidR="00DA454E" w:rsidRDefault="00DA45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F1C22" w14:textId="77777777" w:rsidR="005C218D" w:rsidRPr="00F11A9F" w:rsidRDefault="00F11A9F">
    <w:pPr>
      <w:pStyle w:val="Koptekst"/>
      <w:rPr>
        <w:rFonts w:asciiTheme="minorHAnsi" w:hAnsiTheme="minorHAnsi" w:cstheme="minorHAnsi"/>
      </w:rPr>
    </w:pPr>
    <w:r w:rsidRPr="00F11A9F">
      <w:rPr>
        <w:rFonts w:asciiTheme="minorHAnsi" w:hAnsiTheme="minorHAnsi" w:cstheme="minorHAnsi"/>
      </w:rPr>
      <w:tab/>
    </w:r>
    <w:r w:rsidRPr="00F11A9F">
      <w:rPr>
        <w:rFonts w:asciiTheme="minorHAnsi" w:hAnsiTheme="minorHAnsi" w:cstheme="minorHAns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0854BAF8"/>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1" w15:restartNumberingAfterBreak="0">
    <w:nsid w:val="4F6C385E"/>
    <w:multiLevelType w:val="hybridMultilevel"/>
    <w:tmpl w:val="647EA50C"/>
    <w:lvl w:ilvl="0" w:tplc="5ED0B716">
      <w:numFmt w:val="bullet"/>
      <w:lvlText w:val="-"/>
      <w:lvlJc w:val="left"/>
      <w:pPr>
        <w:ind w:left="720" w:hanging="360"/>
      </w:pPr>
      <w:rPr>
        <w:rFonts w:ascii="Arial" w:eastAsia="Times New Roman"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9E763DC"/>
    <w:multiLevelType w:val="hybridMultilevel"/>
    <w:tmpl w:val="CD34C970"/>
    <w:lvl w:ilvl="0" w:tplc="A3FC9D86">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915428970">
    <w:abstractNumId w:val="0"/>
  </w:num>
  <w:num w:numId="2" w16cid:durableId="323318621">
    <w:abstractNumId w:val="0"/>
  </w:num>
  <w:num w:numId="3" w16cid:durableId="1503207034">
    <w:abstractNumId w:val="0"/>
  </w:num>
  <w:num w:numId="4" w16cid:durableId="2131166806">
    <w:abstractNumId w:val="2"/>
  </w:num>
  <w:num w:numId="5" w16cid:durableId="827786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autoHyphenation/>
  <w:hyphenationZone w:val="425"/>
  <w:doNotHyphenateCaps/>
  <w:drawingGridHorizontalSpacing w:val="120"/>
  <w:drawingGridVerticalSpacing w:val="12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23B"/>
    <w:rsid w:val="000019AD"/>
    <w:rsid w:val="00005331"/>
    <w:rsid w:val="00007C3D"/>
    <w:rsid w:val="00013A5C"/>
    <w:rsid w:val="00024AD6"/>
    <w:rsid w:val="00036FE8"/>
    <w:rsid w:val="00053B5C"/>
    <w:rsid w:val="00055333"/>
    <w:rsid w:val="00055B66"/>
    <w:rsid w:val="00064577"/>
    <w:rsid w:val="0006467C"/>
    <w:rsid w:val="000723A3"/>
    <w:rsid w:val="0007274E"/>
    <w:rsid w:val="0007761D"/>
    <w:rsid w:val="00084C9D"/>
    <w:rsid w:val="00086117"/>
    <w:rsid w:val="00090B4C"/>
    <w:rsid w:val="00090D59"/>
    <w:rsid w:val="0009522B"/>
    <w:rsid w:val="000A06A6"/>
    <w:rsid w:val="000A0EE0"/>
    <w:rsid w:val="000A7B78"/>
    <w:rsid w:val="000B2ABE"/>
    <w:rsid w:val="000B3A38"/>
    <w:rsid w:val="000B4A65"/>
    <w:rsid w:val="000D0D54"/>
    <w:rsid w:val="000D41AF"/>
    <w:rsid w:val="000D5BD8"/>
    <w:rsid w:val="000F09F7"/>
    <w:rsid w:val="000F3585"/>
    <w:rsid w:val="00106A1C"/>
    <w:rsid w:val="001116B4"/>
    <w:rsid w:val="00113A36"/>
    <w:rsid w:val="001140BF"/>
    <w:rsid w:val="001235AE"/>
    <w:rsid w:val="00132D19"/>
    <w:rsid w:val="001530EB"/>
    <w:rsid w:val="0015671A"/>
    <w:rsid w:val="00161163"/>
    <w:rsid w:val="00161F7F"/>
    <w:rsid w:val="00171478"/>
    <w:rsid w:val="00176D5C"/>
    <w:rsid w:val="0018117C"/>
    <w:rsid w:val="001826D3"/>
    <w:rsid w:val="001A003D"/>
    <w:rsid w:val="001A12E6"/>
    <w:rsid w:val="001A7365"/>
    <w:rsid w:val="001B7ECF"/>
    <w:rsid w:val="001C2181"/>
    <w:rsid w:val="001D14B8"/>
    <w:rsid w:val="001D3E7B"/>
    <w:rsid w:val="001D44B8"/>
    <w:rsid w:val="001D5E65"/>
    <w:rsid w:val="001E465F"/>
    <w:rsid w:val="002070AD"/>
    <w:rsid w:val="002170BD"/>
    <w:rsid w:val="002206D7"/>
    <w:rsid w:val="00220964"/>
    <w:rsid w:val="00220CFC"/>
    <w:rsid w:val="0022602F"/>
    <w:rsid w:val="00233B7D"/>
    <w:rsid w:val="00235810"/>
    <w:rsid w:val="002359E0"/>
    <w:rsid w:val="0024013E"/>
    <w:rsid w:val="0024387C"/>
    <w:rsid w:val="00261B98"/>
    <w:rsid w:val="00263673"/>
    <w:rsid w:val="00287C57"/>
    <w:rsid w:val="00292585"/>
    <w:rsid w:val="00294E0E"/>
    <w:rsid w:val="002A3CCB"/>
    <w:rsid w:val="002A3DE6"/>
    <w:rsid w:val="002A67C6"/>
    <w:rsid w:val="002C6610"/>
    <w:rsid w:val="002D521D"/>
    <w:rsid w:val="002E13E8"/>
    <w:rsid w:val="002E55EB"/>
    <w:rsid w:val="002E5EB0"/>
    <w:rsid w:val="002F7C28"/>
    <w:rsid w:val="003001C0"/>
    <w:rsid w:val="00303470"/>
    <w:rsid w:val="003119A0"/>
    <w:rsid w:val="00320064"/>
    <w:rsid w:val="00323355"/>
    <w:rsid w:val="00325259"/>
    <w:rsid w:val="00325659"/>
    <w:rsid w:val="003277DA"/>
    <w:rsid w:val="00327C72"/>
    <w:rsid w:val="0033129B"/>
    <w:rsid w:val="003319A8"/>
    <w:rsid w:val="00354938"/>
    <w:rsid w:val="003574BD"/>
    <w:rsid w:val="00357AB6"/>
    <w:rsid w:val="00362988"/>
    <w:rsid w:val="00371D86"/>
    <w:rsid w:val="0037419A"/>
    <w:rsid w:val="0038301F"/>
    <w:rsid w:val="003926D4"/>
    <w:rsid w:val="003A34A1"/>
    <w:rsid w:val="003A394F"/>
    <w:rsid w:val="003A69AD"/>
    <w:rsid w:val="003A7B0F"/>
    <w:rsid w:val="003A7FCE"/>
    <w:rsid w:val="003B43B4"/>
    <w:rsid w:val="003B74CD"/>
    <w:rsid w:val="003D54EB"/>
    <w:rsid w:val="003E7284"/>
    <w:rsid w:val="003F0912"/>
    <w:rsid w:val="003F5149"/>
    <w:rsid w:val="0041169A"/>
    <w:rsid w:val="00417184"/>
    <w:rsid w:val="00423602"/>
    <w:rsid w:val="00431E1B"/>
    <w:rsid w:val="0043317D"/>
    <w:rsid w:val="00441611"/>
    <w:rsid w:val="00445C7B"/>
    <w:rsid w:val="00446000"/>
    <w:rsid w:val="0044735D"/>
    <w:rsid w:val="00451BFA"/>
    <w:rsid w:val="00473EF8"/>
    <w:rsid w:val="0047440C"/>
    <w:rsid w:val="00481ABA"/>
    <w:rsid w:val="004843E5"/>
    <w:rsid w:val="00484403"/>
    <w:rsid w:val="004856AF"/>
    <w:rsid w:val="00492031"/>
    <w:rsid w:val="004A1BBD"/>
    <w:rsid w:val="004B01C9"/>
    <w:rsid w:val="004B1FC2"/>
    <w:rsid w:val="004B4315"/>
    <w:rsid w:val="004C1101"/>
    <w:rsid w:val="004C646F"/>
    <w:rsid w:val="004D1FC0"/>
    <w:rsid w:val="004D40A8"/>
    <w:rsid w:val="004E0221"/>
    <w:rsid w:val="004E1331"/>
    <w:rsid w:val="004F16C5"/>
    <w:rsid w:val="00500C1F"/>
    <w:rsid w:val="00502E94"/>
    <w:rsid w:val="00503815"/>
    <w:rsid w:val="00504527"/>
    <w:rsid w:val="00511DC7"/>
    <w:rsid w:val="0051206F"/>
    <w:rsid w:val="0051425F"/>
    <w:rsid w:val="005218BE"/>
    <w:rsid w:val="00531777"/>
    <w:rsid w:val="00531FC7"/>
    <w:rsid w:val="00533536"/>
    <w:rsid w:val="00536F90"/>
    <w:rsid w:val="00546068"/>
    <w:rsid w:val="00546546"/>
    <w:rsid w:val="005479A4"/>
    <w:rsid w:val="00550A9E"/>
    <w:rsid w:val="00550ACD"/>
    <w:rsid w:val="00555E4C"/>
    <w:rsid w:val="00560E0A"/>
    <w:rsid w:val="0056126D"/>
    <w:rsid w:val="0056143E"/>
    <w:rsid w:val="00562420"/>
    <w:rsid w:val="005670CA"/>
    <w:rsid w:val="00572EC5"/>
    <w:rsid w:val="00580E64"/>
    <w:rsid w:val="00581D8B"/>
    <w:rsid w:val="0058203C"/>
    <w:rsid w:val="0058239D"/>
    <w:rsid w:val="00583F31"/>
    <w:rsid w:val="00584C8C"/>
    <w:rsid w:val="00587993"/>
    <w:rsid w:val="00597825"/>
    <w:rsid w:val="005A22F5"/>
    <w:rsid w:val="005B5913"/>
    <w:rsid w:val="005C218D"/>
    <w:rsid w:val="005D1CF1"/>
    <w:rsid w:val="005D30FE"/>
    <w:rsid w:val="005D695C"/>
    <w:rsid w:val="005E29FF"/>
    <w:rsid w:val="00602F95"/>
    <w:rsid w:val="00602F9E"/>
    <w:rsid w:val="006041E2"/>
    <w:rsid w:val="006054F2"/>
    <w:rsid w:val="0060626A"/>
    <w:rsid w:val="006118A6"/>
    <w:rsid w:val="006121F4"/>
    <w:rsid w:val="0061605E"/>
    <w:rsid w:val="006440E1"/>
    <w:rsid w:val="00644942"/>
    <w:rsid w:val="00645E02"/>
    <w:rsid w:val="00650FB8"/>
    <w:rsid w:val="006578E4"/>
    <w:rsid w:val="00663CA9"/>
    <w:rsid w:val="00674176"/>
    <w:rsid w:val="00680556"/>
    <w:rsid w:val="0068120E"/>
    <w:rsid w:val="00684A6A"/>
    <w:rsid w:val="00685F8D"/>
    <w:rsid w:val="00687024"/>
    <w:rsid w:val="006947BA"/>
    <w:rsid w:val="006B1521"/>
    <w:rsid w:val="006B3C50"/>
    <w:rsid w:val="006C0B5E"/>
    <w:rsid w:val="006D3548"/>
    <w:rsid w:val="006D522D"/>
    <w:rsid w:val="006E2241"/>
    <w:rsid w:val="006E4E74"/>
    <w:rsid w:val="006E753B"/>
    <w:rsid w:val="006F2D10"/>
    <w:rsid w:val="006F5617"/>
    <w:rsid w:val="006F5BF7"/>
    <w:rsid w:val="006F606A"/>
    <w:rsid w:val="007006A2"/>
    <w:rsid w:val="007010D6"/>
    <w:rsid w:val="00701D2A"/>
    <w:rsid w:val="00702F3E"/>
    <w:rsid w:val="007060CE"/>
    <w:rsid w:val="00706245"/>
    <w:rsid w:val="007100B0"/>
    <w:rsid w:val="00710B0C"/>
    <w:rsid w:val="00713EC3"/>
    <w:rsid w:val="00715A1A"/>
    <w:rsid w:val="00716919"/>
    <w:rsid w:val="00717F54"/>
    <w:rsid w:val="0072112C"/>
    <w:rsid w:val="00721A60"/>
    <w:rsid w:val="00726369"/>
    <w:rsid w:val="00727475"/>
    <w:rsid w:val="00743D59"/>
    <w:rsid w:val="007451D1"/>
    <w:rsid w:val="007459A8"/>
    <w:rsid w:val="0075067C"/>
    <w:rsid w:val="0075452C"/>
    <w:rsid w:val="00761BB8"/>
    <w:rsid w:val="00772931"/>
    <w:rsid w:val="007736EE"/>
    <w:rsid w:val="00781566"/>
    <w:rsid w:val="007977FE"/>
    <w:rsid w:val="00797F3A"/>
    <w:rsid w:val="007A193C"/>
    <w:rsid w:val="007A623D"/>
    <w:rsid w:val="007A7E84"/>
    <w:rsid w:val="007B2D6F"/>
    <w:rsid w:val="007B629B"/>
    <w:rsid w:val="007C131F"/>
    <w:rsid w:val="007C193B"/>
    <w:rsid w:val="007D3504"/>
    <w:rsid w:val="007D653F"/>
    <w:rsid w:val="007D7A9B"/>
    <w:rsid w:val="007E0007"/>
    <w:rsid w:val="007E0571"/>
    <w:rsid w:val="007E32EE"/>
    <w:rsid w:val="007E3C0E"/>
    <w:rsid w:val="007E493C"/>
    <w:rsid w:val="007E67B2"/>
    <w:rsid w:val="007F7904"/>
    <w:rsid w:val="008027E2"/>
    <w:rsid w:val="0080343C"/>
    <w:rsid w:val="008070FC"/>
    <w:rsid w:val="00807FB4"/>
    <w:rsid w:val="00810A7A"/>
    <w:rsid w:val="00811D8C"/>
    <w:rsid w:val="00815576"/>
    <w:rsid w:val="00820F63"/>
    <w:rsid w:val="008217CB"/>
    <w:rsid w:val="008419CE"/>
    <w:rsid w:val="00844162"/>
    <w:rsid w:val="0085704D"/>
    <w:rsid w:val="0086430B"/>
    <w:rsid w:val="008645A4"/>
    <w:rsid w:val="008702F1"/>
    <w:rsid w:val="00872362"/>
    <w:rsid w:val="00874B85"/>
    <w:rsid w:val="008819CA"/>
    <w:rsid w:val="0088425E"/>
    <w:rsid w:val="0088477A"/>
    <w:rsid w:val="00887DE1"/>
    <w:rsid w:val="0089556C"/>
    <w:rsid w:val="008961B6"/>
    <w:rsid w:val="00897ECF"/>
    <w:rsid w:val="008A6A70"/>
    <w:rsid w:val="008B0D23"/>
    <w:rsid w:val="008B351C"/>
    <w:rsid w:val="008D0024"/>
    <w:rsid w:val="008D01D5"/>
    <w:rsid w:val="008E2EE0"/>
    <w:rsid w:val="008E593D"/>
    <w:rsid w:val="008E7494"/>
    <w:rsid w:val="008E791A"/>
    <w:rsid w:val="008F72CA"/>
    <w:rsid w:val="00903518"/>
    <w:rsid w:val="00904194"/>
    <w:rsid w:val="00905073"/>
    <w:rsid w:val="00905ED3"/>
    <w:rsid w:val="009071DF"/>
    <w:rsid w:val="00907D04"/>
    <w:rsid w:val="00912885"/>
    <w:rsid w:val="00917F8C"/>
    <w:rsid w:val="00924836"/>
    <w:rsid w:val="0093235B"/>
    <w:rsid w:val="009330B2"/>
    <w:rsid w:val="00933A56"/>
    <w:rsid w:val="009344C6"/>
    <w:rsid w:val="00937708"/>
    <w:rsid w:val="0094123B"/>
    <w:rsid w:val="00953BC6"/>
    <w:rsid w:val="009708AB"/>
    <w:rsid w:val="00972DEF"/>
    <w:rsid w:val="0097456F"/>
    <w:rsid w:val="00974D32"/>
    <w:rsid w:val="00981442"/>
    <w:rsid w:val="009A772B"/>
    <w:rsid w:val="009B4FA8"/>
    <w:rsid w:val="009B77C7"/>
    <w:rsid w:val="009C0500"/>
    <w:rsid w:val="009C2468"/>
    <w:rsid w:val="009D2A1F"/>
    <w:rsid w:val="009D4B34"/>
    <w:rsid w:val="009E1727"/>
    <w:rsid w:val="009F020D"/>
    <w:rsid w:val="00A001C6"/>
    <w:rsid w:val="00A07855"/>
    <w:rsid w:val="00A07D61"/>
    <w:rsid w:val="00A10CF6"/>
    <w:rsid w:val="00A25A07"/>
    <w:rsid w:val="00A25E1C"/>
    <w:rsid w:val="00A26AC4"/>
    <w:rsid w:val="00A26C44"/>
    <w:rsid w:val="00A3164B"/>
    <w:rsid w:val="00A532C9"/>
    <w:rsid w:val="00A543A0"/>
    <w:rsid w:val="00A55C3F"/>
    <w:rsid w:val="00A57A58"/>
    <w:rsid w:val="00A75D41"/>
    <w:rsid w:val="00A813B3"/>
    <w:rsid w:val="00A8381A"/>
    <w:rsid w:val="00A84D40"/>
    <w:rsid w:val="00A87B18"/>
    <w:rsid w:val="00AA2B14"/>
    <w:rsid w:val="00AB108F"/>
    <w:rsid w:val="00AD6397"/>
    <w:rsid w:val="00AD6CF7"/>
    <w:rsid w:val="00AF0F9C"/>
    <w:rsid w:val="00AF169A"/>
    <w:rsid w:val="00B1205D"/>
    <w:rsid w:val="00B353D9"/>
    <w:rsid w:val="00B47493"/>
    <w:rsid w:val="00B60CA9"/>
    <w:rsid w:val="00B61718"/>
    <w:rsid w:val="00B61D87"/>
    <w:rsid w:val="00B7285F"/>
    <w:rsid w:val="00B7440B"/>
    <w:rsid w:val="00B74BFF"/>
    <w:rsid w:val="00B91867"/>
    <w:rsid w:val="00B94D8D"/>
    <w:rsid w:val="00B95238"/>
    <w:rsid w:val="00B960CC"/>
    <w:rsid w:val="00BA28F4"/>
    <w:rsid w:val="00BA436D"/>
    <w:rsid w:val="00BB16B9"/>
    <w:rsid w:val="00BB7468"/>
    <w:rsid w:val="00BC1474"/>
    <w:rsid w:val="00BC183C"/>
    <w:rsid w:val="00BE12FB"/>
    <w:rsid w:val="00BE19E9"/>
    <w:rsid w:val="00BE4D54"/>
    <w:rsid w:val="00BF0EF1"/>
    <w:rsid w:val="00BF53B2"/>
    <w:rsid w:val="00C14E6F"/>
    <w:rsid w:val="00C165CE"/>
    <w:rsid w:val="00C16EDC"/>
    <w:rsid w:val="00C175D1"/>
    <w:rsid w:val="00C20B79"/>
    <w:rsid w:val="00C23904"/>
    <w:rsid w:val="00C3463B"/>
    <w:rsid w:val="00C409AE"/>
    <w:rsid w:val="00C45A6F"/>
    <w:rsid w:val="00C4645C"/>
    <w:rsid w:val="00C54278"/>
    <w:rsid w:val="00C56DA9"/>
    <w:rsid w:val="00C83EB1"/>
    <w:rsid w:val="00C86FE8"/>
    <w:rsid w:val="00C91C91"/>
    <w:rsid w:val="00C94109"/>
    <w:rsid w:val="00CA0CDE"/>
    <w:rsid w:val="00CA2DCC"/>
    <w:rsid w:val="00CA7D04"/>
    <w:rsid w:val="00CC2B96"/>
    <w:rsid w:val="00CC38EA"/>
    <w:rsid w:val="00CD6D2D"/>
    <w:rsid w:val="00CE1969"/>
    <w:rsid w:val="00CE4B37"/>
    <w:rsid w:val="00CE57D7"/>
    <w:rsid w:val="00CE6B19"/>
    <w:rsid w:val="00CE7E4A"/>
    <w:rsid w:val="00CF31E8"/>
    <w:rsid w:val="00D10131"/>
    <w:rsid w:val="00D119B6"/>
    <w:rsid w:val="00D12E17"/>
    <w:rsid w:val="00D34FAB"/>
    <w:rsid w:val="00D44756"/>
    <w:rsid w:val="00D468A6"/>
    <w:rsid w:val="00D56F3E"/>
    <w:rsid w:val="00D60B08"/>
    <w:rsid w:val="00D664E9"/>
    <w:rsid w:val="00D702F2"/>
    <w:rsid w:val="00D7277A"/>
    <w:rsid w:val="00D809EE"/>
    <w:rsid w:val="00D832F2"/>
    <w:rsid w:val="00D960D5"/>
    <w:rsid w:val="00DA265C"/>
    <w:rsid w:val="00DA2FD1"/>
    <w:rsid w:val="00DA454E"/>
    <w:rsid w:val="00DB233E"/>
    <w:rsid w:val="00DC0DE3"/>
    <w:rsid w:val="00DC1368"/>
    <w:rsid w:val="00DC144B"/>
    <w:rsid w:val="00DD2E5F"/>
    <w:rsid w:val="00DE637A"/>
    <w:rsid w:val="00DE78D5"/>
    <w:rsid w:val="00DF4DE4"/>
    <w:rsid w:val="00DF7A42"/>
    <w:rsid w:val="00E00345"/>
    <w:rsid w:val="00E00A8C"/>
    <w:rsid w:val="00E03328"/>
    <w:rsid w:val="00E072C3"/>
    <w:rsid w:val="00E10423"/>
    <w:rsid w:val="00E2024E"/>
    <w:rsid w:val="00E215F3"/>
    <w:rsid w:val="00E22ECF"/>
    <w:rsid w:val="00E24CC6"/>
    <w:rsid w:val="00E769AF"/>
    <w:rsid w:val="00E77A21"/>
    <w:rsid w:val="00EA2236"/>
    <w:rsid w:val="00EA3A56"/>
    <w:rsid w:val="00EA5719"/>
    <w:rsid w:val="00EA6764"/>
    <w:rsid w:val="00EA6CCC"/>
    <w:rsid w:val="00EA6CD7"/>
    <w:rsid w:val="00EC336F"/>
    <w:rsid w:val="00EC544E"/>
    <w:rsid w:val="00EC7F51"/>
    <w:rsid w:val="00ED21F3"/>
    <w:rsid w:val="00EE0E73"/>
    <w:rsid w:val="00EE5AFB"/>
    <w:rsid w:val="00EE6132"/>
    <w:rsid w:val="00EE6E87"/>
    <w:rsid w:val="00EF1CFF"/>
    <w:rsid w:val="00F0051D"/>
    <w:rsid w:val="00F00C4B"/>
    <w:rsid w:val="00F070DF"/>
    <w:rsid w:val="00F11A9F"/>
    <w:rsid w:val="00F272D3"/>
    <w:rsid w:val="00F27B21"/>
    <w:rsid w:val="00F27EA5"/>
    <w:rsid w:val="00F323DF"/>
    <w:rsid w:val="00F33FB8"/>
    <w:rsid w:val="00F349AC"/>
    <w:rsid w:val="00F37C96"/>
    <w:rsid w:val="00F4782B"/>
    <w:rsid w:val="00F50B11"/>
    <w:rsid w:val="00F545D2"/>
    <w:rsid w:val="00F652AC"/>
    <w:rsid w:val="00F7584D"/>
    <w:rsid w:val="00F7615D"/>
    <w:rsid w:val="00F815DD"/>
    <w:rsid w:val="00F8790C"/>
    <w:rsid w:val="00FA3310"/>
    <w:rsid w:val="00FA4EAB"/>
    <w:rsid w:val="00FA760F"/>
    <w:rsid w:val="00FA768F"/>
    <w:rsid w:val="00FA7874"/>
    <w:rsid w:val="00FD596D"/>
    <w:rsid w:val="00FE3AA6"/>
    <w:rsid w:val="00FE58A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53246D"/>
  <w15:docId w15:val="{918D5DC0-252F-4F58-B5AD-9575CA8BA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00C1F"/>
    <w:pPr>
      <w:overflowPunct w:val="0"/>
      <w:autoSpaceDE w:val="0"/>
      <w:autoSpaceDN w:val="0"/>
      <w:adjustRightInd w:val="0"/>
      <w:spacing w:after="240"/>
      <w:textAlignment w:val="baseline"/>
    </w:pPr>
    <w:rPr>
      <w:rFonts w:ascii="Arial" w:hAnsi="Arial"/>
      <w:sz w:val="24"/>
      <w:lang w:val="nl-NL"/>
    </w:rPr>
  </w:style>
  <w:style w:type="paragraph" w:styleId="Kop1">
    <w:name w:val="heading 1"/>
    <w:basedOn w:val="Standaard"/>
    <w:next w:val="Standaard"/>
    <w:qFormat/>
    <w:rsid w:val="00F11A9F"/>
    <w:pPr>
      <w:keepNext/>
      <w:keepLines/>
      <w:pageBreakBefore/>
      <w:numPr>
        <w:numId w:val="1"/>
      </w:numPr>
      <w:ind w:left="851" w:hanging="851"/>
      <w:outlineLvl w:val="0"/>
    </w:pPr>
    <w:rPr>
      <w:rFonts w:asciiTheme="minorHAnsi" w:hAnsiTheme="minorHAnsi"/>
      <w:b/>
      <w:kern w:val="28"/>
      <w:sz w:val="32"/>
    </w:rPr>
  </w:style>
  <w:style w:type="paragraph" w:styleId="Kop2">
    <w:name w:val="heading 2"/>
    <w:basedOn w:val="Standaard"/>
    <w:next w:val="Standaard"/>
    <w:qFormat/>
    <w:rsid w:val="00DD2E5F"/>
    <w:pPr>
      <w:keepNext/>
      <w:numPr>
        <w:ilvl w:val="1"/>
        <w:numId w:val="1"/>
      </w:numPr>
      <w:outlineLvl w:val="1"/>
    </w:pPr>
    <w:rPr>
      <w:b/>
      <w:sz w:val="28"/>
    </w:rPr>
  </w:style>
  <w:style w:type="paragraph" w:styleId="Kop3">
    <w:name w:val="heading 3"/>
    <w:basedOn w:val="Standaard"/>
    <w:next w:val="Standaard"/>
    <w:qFormat/>
    <w:rsid w:val="00DD2E5F"/>
    <w:pPr>
      <w:keepNext/>
      <w:numPr>
        <w:ilvl w:val="2"/>
        <w:numId w:val="1"/>
      </w:numPr>
      <w:ind w:left="851" w:hanging="851"/>
      <w:outlineLvl w:val="2"/>
    </w:pPr>
  </w:style>
  <w:style w:type="paragraph" w:styleId="Kop4">
    <w:name w:val="heading 4"/>
    <w:basedOn w:val="Standaard"/>
    <w:next w:val="Standaard"/>
    <w:qFormat/>
    <w:rsid w:val="00DD2E5F"/>
    <w:pPr>
      <w:keepNext/>
      <w:numPr>
        <w:ilvl w:val="3"/>
        <w:numId w:val="1"/>
      </w:numPr>
      <w:ind w:left="851" w:hanging="851"/>
      <w:outlineLvl w:val="3"/>
    </w:pPr>
    <w:rPr>
      <w:i/>
    </w:rPr>
  </w:style>
  <w:style w:type="paragraph" w:styleId="Kop5">
    <w:name w:val="heading 5"/>
    <w:basedOn w:val="Standaard"/>
    <w:next w:val="Standaard"/>
    <w:qFormat/>
    <w:rsid w:val="00DD2E5F"/>
    <w:pPr>
      <w:keepNext/>
      <w:numPr>
        <w:ilvl w:val="4"/>
        <w:numId w:val="1"/>
      </w:numPr>
      <w:ind w:left="851" w:hanging="851"/>
      <w:outlineLvl w:val="4"/>
    </w:pPr>
  </w:style>
  <w:style w:type="paragraph" w:styleId="Kop6">
    <w:name w:val="heading 6"/>
    <w:basedOn w:val="Standaard"/>
    <w:next w:val="Standaard"/>
    <w:qFormat/>
    <w:rsid w:val="00DD2E5F"/>
    <w:pPr>
      <w:keepNext/>
      <w:numPr>
        <w:ilvl w:val="5"/>
        <w:numId w:val="1"/>
      </w:numPr>
      <w:ind w:left="851" w:hanging="851"/>
      <w:outlineLvl w:val="5"/>
    </w:pPr>
    <w:rPr>
      <w:i/>
    </w:rPr>
  </w:style>
  <w:style w:type="paragraph" w:styleId="Kop7">
    <w:name w:val="heading 7"/>
    <w:basedOn w:val="Standaard"/>
    <w:next w:val="Standaard"/>
    <w:qFormat/>
    <w:rsid w:val="00DD2E5F"/>
    <w:pPr>
      <w:numPr>
        <w:ilvl w:val="6"/>
        <w:numId w:val="1"/>
      </w:numPr>
      <w:ind w:left="851" w:hanging="851"/>
      <w:outlineLvl w:val="6"/>
    </w:pPr>
  </w:style>
  <w:style w:type="paragraph" w:styleId="Kop8">
    <w:name w:val="heading 8"/>
    <w:basedOn w:val="Standaard"/>
    <w:next w:val="Standaard"/>
    <w:qFormat/>
    <w:rsid w:val="00DD2E5F"/>
    <w:pPr>
      <w:numPr>
        <w:ilvl w:val="7"/>
        <w:numId w:val="1"/>
      </w:numPr>
      <w:ind w:left="851" w:hanging="851"/>
      <w:outlineLvl w:val="7"/>
    </w:pPr>
    <w:rPr>
      <w:i/>
    </w:rPr>
  </w:style>
  <w:style w:type="paragraph" w:styleId="Kop9">
    <w:name w:val="heading 9"/>
    <w:basedOn w:val="Standaard"/>
    <w:next w:val="Standaard"/>
    <w:qFormat/>
    <w:rsid w:val="00DD2E5F"/>
    <w:pPr>
      <w:numPr>
        <w:ilvl w:val="8"/>
        <w:numId w:val="1"/>
      </w:numPr>
      <w:outlineLvl w:val="8"/>
    </w:pPr>
    <w:rPr>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DD2E5F"/>
    <w:pPr>
      <w:tabs>
        <w:tab w:val="center" w:pos="4820"/>
        <w:tab w:val="right" w:pos="9639"/>
      </w:tabs>
    </w:pPr>
  </w:style>
  <w:style w:type="paragraph" w:styleId="Voettekst">
    <w:name w:val="footer"/>
    <w:basedOn w:val="Standaard"/>
    <w:rsid w:val="00DD2E5F"/>
    <w:pPr>
      <w:tabs>
        <w:tab w:val="right" w:pos="9639"/>
      </w:tabs>
    </w:pPr>
  </w:style>
  <w:style w:type="character" w:styleId="Paginanummer">
    <w:name w:val="page number"/>
    <w:basedOn w:val="Standaardalinea-lettertype"/>
    <w:rsid w:val="00DD2E5F"/>
  </w:style>
  <w:style w:type="paragraph" w:customStyle="1" w:styleId="opsomming">
    <w:name w:val="opsomming"/>
    <w:basedOn w:val="Standaard"/>
    <w:rsid w:val="00DD2E5F"/>
    <w:pPr>
      <w:spacing w:after="0"/>
      <w:ind w:left="284" w:hanging="284"/>
    </w:pPr>
  </w:style>
  <w:style w:type="paragraph" w:styleId="Voetnoottekst">
    <w:name w:val="footnote text"/>
    <w:basedOn w:val="Standaard"/>
    <w:semiHidden/>
    <w:rsid w:val="00DD2E5F"/>
    <w:rPr>
      <w:sz w:val="20"/>
    </w:rPr>
  </w:style>
  <w:style w:type="character" w:styleId="Voetnootmarkering">
    <w:name w:val="footnote reference"/>
    <w:basedOn w:val="Standaardalinea-lettertype"/>
    <w:semiHidden/>
    <w:rsid w:val="00DD2E5F"/>
    <w:rPr>
      <w:vertAlign w:val="superscript"/>
    </w:rPr>
  </w:style>
  <w:style w:type="paragraph" w:styleId="Bijschrift">
    <w:name w:val="caption"/>
    <w:basedOn w:val="Standaard"/>
    <w:next w:val="Standaard"/>
    <w:qFormat/>
    <w:rsid w:val="00DD2E5F"/>
    <w:rPr>
      <w:i/>
      <w:sz w:val="20"/>
    </w:rPr>
  </w:style>
  <w:style w:type="paragraph" w:styleId="Inhopg2">
    <w:name w:val="toc 2"/>
    <w:basedOn w:val="Standaard"/>
    <w:next w:val="Standaard"/>
    <w:uiPriority w:val="39"/>
    <w:rsid w:val="00DD2E5F"/>
    <w:pPr>
      <w:tabs>
        <w:tab w:val="right" w:leader="dot" w:pos="8902"/>
      </w:tabs>
      <w:spacing w:after="60"/>
    </w:pPr>
    <w:rPr>
      <w:smallCaps/>
      <w:sz w:val="20"/>
    </w:rPr>
  </w:style>
  <w:style w:type="paragraph" w:styleId="Inhopg1">
    <w:name w:val="toc 1"/>
    <w:basedOn w:val="Standaard"/>
    <w:next w:val="Standaard"/>
    <w:uiPriority w:val="39"/>
    <w:rsid w:val="00DD2E5F"/>
    <w:pPr>
      <w:tabs>
        <w:tab w:val="right" w:leader="dot" w:pos="8902"/>
      </w:tabs>
      <w:spacing w:before="120" w:after="120"/>
    </w:pPr>
    <w:rPr>
      <w:b/>
      <w:caps/>
      <w:sz w:val="20"/>
    </w:rPr>
  </w:style>
  <w:style w:type="paragraph" w:styleId="Inhopg3">
    <w:name w:val="toc 3"/>
    <w:basedOn w:val="Standaard"/>
    <w:next w:val="Standaard"/>
    <w:uiPriority w:val="39"/>
    <w:rsid w:val="00DD2E5F"/>
    <w:pPr>
      <w:tabs>
        <w:tab w:val="right" w:leader="dot" w:pos="8902"/>
      </w:tabs>
      <w:spacing w:after="0"/>
    </w:pPr>
    <w:rPr>
      <w:i/>
      <w:sz w:val="20"/>
    </w:rPr>
  </w:style>
  <w:style w:type="paragraph" w:styleId="Inhopg4">
    <w:name w:val="toc 4"/>
    <w:basedOn w:val="Standaard"/>
    <w:next w:val="Standaard"/>
    <w:semiHidden/>
    <w:rsid w:val="00DD2E5F"/>
    <w:pPr>
      <w:tabs>
        <w:tab w:val="right" w:leader="dot" w:pos="8902"/>
      </w:tabs>
      <w:spacing w:after="0"/>
    </w:pPr>
    <w:rPr>
      <w:sz w:val="18"/>
    </w:rPr>
  </w:style>
  <w:style w:type="paragraph" w:styleId="Lijstmetafbeeldingen">
    <w:name w:val="table of figures"/>
    <w:basedOn w:val="Standaard"/>
    <w:next w:val="Standaard"/>
    <w:semiHidden/>
    <w:rsid w:val="00DD2E5F"/>
    <w:pPr>
      <w:tabs>
        <w:tab w:val="right" w:leader="dot" w:pos="9639"/>
      </w:tabs>
      <w:ind w:left="440" w:hanging="440"/>
    </w:pPr>
  </w:style>
  <w:style w:type="paragraph" w:customStyle="1" w:styleId="nummering">
    <w:name w:val="nummering"/>
    <w:basedOn w:val="opsomming"/>
    <w:rsid w:val="00DD2E5F"/>
    <w:pPr>
      <w:ind w:left="360" w:hanging="360"/>
    </w:pPr>
  </w:style>
  <w:style w:type="character" w:styleId="Hyperlink">
    <w:name w:val="Hyperlink"/>
    <w:basedOn w:val="Standaardalinea-lettertype"/>
    <w:uiPriority w:val="99"/>
    <w:unhideWhenUsed/>
    <w:rsid w:val="00937708"/>
    <w:rPr>
      <w:color w:val="0000FF" w:themeColor="hyperlink"/>
      <w:u w:val="single"/>
    </w:rPr>
  </w:style>
  <w:style w:type="character" w:styleId="Onopgelostemelding">
    <w:name w:val="Unresolved Mention"/>
    <w:basedOn w:val="Standaardalinea-lettertype"/>
    <w:uiPriority w:val="99"/>
    <w:semiHidden/>
    <w:unhideWhenUsed/>
    <w:rsid w:val="00937708"/>
    <w:rPr>
      <w:color w:val="605E5C"/>
      <w:shd w:val="clear" w:color="auto" w:fill="E1DFDD"/>
    </w:rPr>
  </w:style>
  <w:style w:type="paragraph" w:styleId="Lijstalinea">
    <w:name w:val="List Paragraph"/>
    <w:basedOn w:val="Standaard"/>
    <w:uiPriority w:val="34"/>
    <w:qFormat/>
    <w:rsid w:val="00233B7D"/>
    <w:pPr>
      <w:ind w:left="720"/>
      <w:contextualSpacing/>
    </w:pPr>
  </w:style>
  <w:style w:type="paragraph" w:styleId="Kopvaninhoudsopgave">
    <w:name w:val="TOC Heading"/>
    <w:basedOn w:val="Kop1"/>
    <w:next w:val="Standaard"/>
    <w:uiPriority w:val="39"/>
    <w:unhideWhenUsed/>
    <w:qFormat/>
    <w:rsid w:val="00F349AC"/>
    <w:pPr>
      <w:pageBreakBefore w:val="0"/>
      <w:numPr>
        <w:numId w:val="0"/>
      </w:numP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365F91" w:themeColor="accent1" w:themeShade="BF"/>
      <w:kern w:val="0"/>
      <w:szCs w:val="32"/>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den\OneDrive%20-%20Hogeschool%20VIVES\School\Sjabloon.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18E7DC6AEB23344B2215C2BC3EB9529" ma:contentTypeVersion="2" ma:contentTypeDescription="Een nieuw document maken." ma:contentTypeScope="" ma:versionID="0d65fd8ea94fd9ee46879e4c7c8a5196">
  <xsd:schema xmlns:xsd="http://www.w3.org/2001/XMLSchema" xmlns:xs="http://www.w3.org/2001/XMLSchema" xmlns:p="http://schemas.microsoft.com/office/2006/metadata/properties" xmlns:ns2="e09e238d-ea3b-4683-9cd6-12a4954d702c" targetNamespace="http://schemas.microsoft.com/office/2006/metadata/properties" ma:root="true" ma:fieldsID="cc073ae9ec0820a8d98a09b356256bf1" ns2:_="">
    <xsd:import namespace="e09e238d-ea3b-4683-9cd6-12a4954d702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9e238d-ea3b-4683-9cd6-12a4954d70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C076D5-EECE-4CC5-9282-F4298DF75A1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A2B761-D87D-4682-BCCD-0222CF93D2DA}">
  <ds:schemaRefs>
    <ds:schemaRef ds:uri="http://schemas.openxmlformats.org/officeDocument/2006/bibliography"/>
  </ds:schemaRefs>
</ds:datastoreItem>
</file>

<file path=customXml/itemProps3.xml><?xml version="1.0" encoding="utf-8"?>
<ds:datastoreItem xmlns:ds="http://schemas.openxmlformats.org/officeDocument/2006/customXml" ds:itemID="{64F868AA-D091-4E70-BA5A-35B886C30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9e238d-ea3b-4683-9cd6-12a4954d70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F9C058-438F-44B3-AEC7-0DF3B2CEFD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Sjabloon.dotx</Template>
  <TotalTime>14</TotalTime>
  <Pages>1</Pages>
  <Words>123</Words>
  <Characters>682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Geïntegreerde proef</vt:lpstr>
    </vt:vector>
  </TitlesOfParts>
  <Company>DBH</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Geïntegreerde proef</dc:title>
  <dc:subject>Rapporteren</dc:subject>
  <dc:creator>Aiden</dc:creator>
  <cp:keywords>schooljaar 1998-1999</cp:keywords>
  <cp:lastModifiedBy>Aiden Storme</cp:lastModifiedBy>
  <cp:revision>10</cp:revision>
  <cp:lastPrinted>1997-04-11T13:40:00Z</cp:lastPrinted>
  <dcterms:created xsi:type="dcterms:W3CDTF">2024-10-09T09:29:00Z</dcterms:created>
  <dcterms:modified xsi:type="dcterms:W3CDTF">2024-10-09T09:43:00Z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0x010100318E7DC6AEB23344B2215C2BC3EB9529</vt:lpwstr>
  </property>
</Properties>
</file>