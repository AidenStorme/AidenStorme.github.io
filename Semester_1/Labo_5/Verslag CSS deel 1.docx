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8B48E" w14:textId="67ACC578" w:rsidR="00A3164B" w:rsidRDefault="003A7798" w:rsidP="003A7798">
      <w:pPr>
        <w:pStyle w:val="Kop1"/>
        <w:rPr>
          <w:lang w:val="nl-BE"/>
        </w:rPr>
      </w:pPr>
      <w:r>
        <w:rPr>
          <w:lang w:val="nl-BE"/>
        </w:rPr>
        <w:t xml:space="preserve">Labo </w:t>
      </w:r>
      <w:r w:rsidR="0072669B">
        <w:rPr>
          <w:lang w:val="nl-BE"/>
        </w:rPr>
        <w:t>5</w:t>
      </w:r>
    </w:p>
    <w:p w14:paraId="036A918D" w14:textId="632F6806" w:rsidR="0072669B" w:rsidRDefault="00AB613B" w:rsidP="00AB613B">
      <w:pPr>
        <w:pStyle w:val="Kop2"/>
        <w:rPr>
          <w:lang w:val="nl-BE"/>
        </w:rPr>
      </w:pPr>
      <w:r>
        <w:rPr>
          <w:lang w:val="nl-BE"/>
        </w:rPr>
        <w:t>Opdracht 1</w:t>
      </w:r>
      <w:r w:rsidR="00EB3D44">
        <w:rPr>
          <w:lang w:val="nl-BE"/>
        </w:rPr>
        <w:t xml:space="preserve"> – DOM </w:t>
      </w:r>
      <w:r w:rsidR="00933C1C">
        <w:rPr>
          <w:lang w:val="nl-BE"/>
        </w:rPr>
        <w:t>Tree</w:t>
      </w:r>
    </w:p>
    <w:p w14:paraId="2C91D0BB" w14:textId="11BAFEFD" w:rsidR="00AB613B" w:rsidRDefault="00D810DA" w:rsidP="00D810DA">
      <w:pPr>
        <w:pStyle w:val="Kop3"/>
        <w:rPr>
          <w:lang w:val="nl-BE"/>
        </w:rPr>
      </w:pPr>
      <w:r w:rsidRPr="00D810DA">
        <w:rPr>
          <w:lang w:val="nl-BE"/>
        </w:rPr>
        <w:t>Wat zijn de siblings van het &lt;ul&gt; element?</w:t>
      </w:r>
    </w:p>
    <w:p w14:paraId="7B691B88" w14:textId="1F458006" w:rsidR="00D810DA" w:rsidRDefault="00334546" w:rsidP="00D810DA">
      <w:pPr>
        <w:rPr>
          <w:lang w:val="nl-BE"/>
        </w:rPr>
      </w:pPr>
      <w:r>
        <w:rPr>
          <w:lang w:val="nl-BE"/>
        </w:rPr>
        <w:t>H1 en p zijn siblings van het &lt;ul&gt; element.</w:t>
      </w:r>
    </w:p>
    <w:p w14:paraId="01E1326F" w14:textId="4B400A5F" w:rsidR="00E34B76" w:rsidRDefault="00E34B76" w:rsidP="00E34B76">
      <w:pPr>
        <w:pStyle w:val="Kop3"/>
        <w:rPr>
          <w:lang w:val="nl-BE"/>
        </w:rPr>
      </w:pPr>
      <w:r w:rsidRPr="00E34B76">
        <w:rPr>
          <w:lang w:val="nl-BE"/>
        </w:rPr>
        <w:t>Wat zijn de ancestors van het tweede &lt;li&gt; element?</w:t>
      </w:r>
    </w:p>
    <w:p w14:paraId="4C0D244C" w14:textId="58EB4A9D" w:rsidR="00E34B76" w:rsidRDefault="00977A16" w:rsidP="00E34B76">
      <w:pPr>
        <w:rPr>
          <w:lang w:val="nl-BE"/>
        </w:rPr>
      </w:pPr>
      <w:r>
        <w:rPr>
          <w:lang w:val="nl-BE"/>
        </w:rPr>
        <w:t>&lt;ul&gt;, &lt;body&gt; en &lt;html&gt;</w:t>
      </w:r>
    </w:p>
    <w:p w14:paraId="45824753" w14:textId="47C1862D" w:rsidR="005B4BC7" w:rsidRDefault="006D427F" w:rsidP="005B4BC7">
      <w:pPr>
        <w:pStyle w:val="Kop3"/>
        <w:rPr>
          <w:lang w:val="nl-BE"/>
        </w:rPr>
      </w:pPr>
      <w:r w:rsidRPr="006D427F">
        <w:rPr>
          <w:lang w:val="nl-BE"/>
        </w:rPr>
        <w:t>Wat zijn de descendants van het &lt;body&gt; element?</w:t>
      </w:r>
    </w:p>
    <w:p w14:paraId="0B23CB4B" w14:textId="71F081A1" w:rsidR="006D427F" w:rsidRDefault="00A24B29" w:rsidP="006D427F">
      <w:pPr>
        <w:rPr>
          <w:lang w:val="nl-BE"/>
        </w:rPr>
      </w:pPr>
      <w:r>
        <w:rPr>
          <w:lang w:val="nl-BE"/>
        </w:rPr>
        <w:t>H1, p, ul en alle li elementen.</w:t>
      </w:r>
    </w:p>
    <w:p w14:paraId="525C5AFF" w14:textId="49472F16" w:rsidR="00F17B12" w:rsidRDefault="00F17B12" w:rsidP="00F17B12">
      <w:pPr>
        <w:pStyle w:val="Kop3"/>
      </w:pPr>
      <w:r w:rsidRPr="00F17B12">
        <w:t>Hoeveel elementen in een geldig HTML document hebben geen parent?</w:t>
      </w:r>
    </w:p>
    <w:p w14:paraId="3F8EC40A" w14:textId="05BCC15A" w:rsidR="00F17B12" w:rsidRDefault="00F17B12" w:rsidP="00F17B12">
      <w:r>
        <w:t>Twee, namelijk &lt;head&gt; en &lt;body&gt;.</w:t>
      </w:r>
    </w:p>
    <w:p w14:paraId="1994744B" w14:textId="502A9C45" w:rsidR="001C6DCD" w:rsidRDefault="001C6DCD" w:rsidP="001C6DCD">
      <w:pPr>
        <w:pStyle w:val="Kop3"/>
      </w:pPr>
      <w:r w:rsidRPr="001C6DCD">
        <w:t>Heeft elk element één of meerdere child elementen?</w:t>
      </w:r>
    </w:p>
    <w:p w14:paraId="21B3A893" w14:textId="25132474" w:rsidR="001C6DCD" w:rsidRDefault="001C6DCD" w:rsidP="001C6DCD">
      <w:r>
        <w:t>Nee, namelijk p, li, en h1 hebben geen child elementen.</w:t>
      </w:r>
    </w:p>
    <w:p w14:paraId="69165330" w14:textId="7AE346E5" w:rsidR="00A61895" w:rsidRDefault="0025374A" w:rsidP="00A61895">
      <w:pPr>
        <w:pStyle w:val="Kop2"/>
      </w:pPr>
      <w:r>
        <w:rPr>
          <w:noProof/>
        </w:rPr>
        <mc:AlternateContent>
          <mc:Choice Requires="wpg">
            <w:drawing>
              <wp:anchor distT="0" distB="0" distL="114300" distR="114300" simplePos="0" relativeHeight="251653120" behindDoc="0" locked="0" layoutInCell="1" allowOverlap="1" wp14:anchorId="7C23A88A" wp14:editId="6EA79FB3">
                <wp:simplePos x="0" y="0"/>
                <wp:positionH relativeFrom="column">
                  <wp:posOffset>-1270</wp:posOffset>
                </wp:positionH>
                <wp:positionV relativeFrom="paragraph">
                  <wp:posOffset>359410</wp:posOffset>
                </wp:positionV>
                <wp:extent cx="2392680" cy="2531110"/>
                <wp:effectExtent l="0" t="0" r="7620" b="2540"/>
                <wp:wrapSquare wrapText="bothSides"/>
                <wp:docPr id="50392552" name="Groep 1"/>
                <wp:cNvGraphicFramePr/>
                <a:graphic xmlns:a="http://schemas.openxmlformats.org/drawingml/2006/main">
                  <a:graphicData uri="http://schemas.microsoft.com/office/word/2010/wordprocessingGroup">
                    <wpg:wgp>
                      <wpg:cNvGrpSpPr/>
                      <wpg:grpSpPr>
                        <a:xfrm>
                          <a:off x="0" y="0"/>
                          <a:ext cx="2392680" cy="2531110"/>
                          <a:chOff x="0" y="0"/>
                          <a:chExt cx="2392680" cy="2531110"/>
                        </a:xfrm>
                      </wpg:grpSpPr>
                      <pic:pic xmlns:pic="http://schemas.openxmlformats.org/drawingml/2006/picture">
                        <pic:nvPicPr>
                          <pic:cNvPr id="496079737" name="Afbeelding 1" descr="Afbeelding met tekst, schermopname, Lettertype, software&#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92680" cy="2240280"/>
                          </a:xfrm>
                          <a:prstGeom prst="rect">
                            <a:avLst/>
                          </a:prstGeom>
                        </pic:spPr>
                      </pic:pic>
                      <wps:wsp>
                        <wps:cNvPr id="689530389" name="Tekstvak 1"/>
                        <wps:cNvSpPr txBox="1"/>
                        <wps:spPr>
                          <a:xfrm>
                            <a:off x="0" y="2232660"/>
                            <a:ext cx="2362200" cy="298450"/>
                          </a:xfrm>
                          <a:prstGeom prst="rect">
                            <a:avLst/>
                          </a:prstGeom>
                          <a:solidFill>
                            <a:prstClr val="white"/>
                          </a:solidFill>
                          <a:ln>
                            <a:noFill/>
                          </a:ln>
                        </wps:spPr>
                        <wps:txbx>
                          <w:txbxContent>
                            <w:p w14:paraId="6C7B09BD" w14:textId="308BD701" w:rsidR="00EA34FA" w:rsidRPr="005D7552" w:rsidRDefault="00EA34FA" w:rsidP="00EA34FA">
                              <w:pPr>
                                <w:pStyle w:val="Bijschrift"/>
                              </w:pPr>
                              <w:r>
                                <w:t xml:space="preserve">Figuur </w:t>
                              </w:r>
                              <w:r>
                                <w:fldChar w:fldCharType="begin"/>
                              </w:r>
                              <w:r>
                                <w:instrText xml:space="preserve"> SEQ Figuur \* ARABIC </w:instrText>
                              </w:r>
                              <w:r>
                                <w:fldChar w:fldCharType="separate"/>
                              </w:r>
                              <w:r w:rsidR="00CF2E03">
                                <w:rPr>
                                  <w:noProof/>
                                </w:rPr>
                                <w:t>1</w:t>
                              </w:r>
                              <w:r>
                                <w:fldChar w:fldCharType="end"/>
                              </w:r>
                              <w:r>
                                <w:t>: Code in WebStorm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23A88A" id="Groep 1" o:spid="_x0000_s1026" style="position:absolute;left:0;text-align:left;margin-left:-.1pt;margin-top:28.3pt;width:188.4pt;height:199.3pt;z-index:251653120" coordsize="23926,25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alt="Afbeelding met tekst, schermopname, Lettertype, software&#10;&#10;Automatisch gegenereerde beschrijving" style="position:absolute;width:23926;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">
                  <v:imagedata r:id="rId12" o:title="Afbeelding met tekst, schermopname, Lettertype, software&#10;&#10;Automatisch gegenereerde beschrijving"/>
                </v:shape>
                <v:shapetype id="_x0000_t202" coordsize="21600,21600" o:spt="202" path="m,l,21600r21600,l21600,xe">
                  <v:stroke joinstyle="miter"/>
                  <v:path gradientshapeok="t" o:connecttype="rect"/>
                </v:shapetype>
                <v:shape id="Tekstvak 1" o:spid="_x0000_s1028" type="#_x0000_t202" style="position:absolute;top:22326;width:2362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" stroked="f">
                  <v:textbox style="mso-fit-shape-to-text:t" inset="0,0,0,0">
                    <w:txbxContent>
                      <w:p w14:paraId="6C7B09BD" w14:textId="308BD701" w:rsidR="00EA34FA" w:rsidRPr="005D7552" w:rsidRDefault="00EA34FA" w:rsidP="00EA34FA">
                        <w:pPr>
                          <w:pStyle w:val="Bijschrift"/>
                        </w:pPr>
                        <w:r>
                          <w:t xml:space="preserve">Figuur </w:t>
                        </w:r>
                        <w:r>
                          <w:fldChar w:fldCharType="begin"/>
                        </w:r>
                        <w:r>
                          <w:instrText xml:space="preserve"> SEQ Figuur \* ARABIC </w:instrText>
                        </w:r>
                        <w:r>
                          <w:fldChar w:fldCharType="separate"/>
                        </w:r>
                        <w:r w:rsidR="00CF2E03">
                          <w:rPr>
                            <w:noProof/>
                          </w:rPr>
                          <w:t>1</w:t>
                        </w:r>
                        <w:r>
                          <w:fldChar w:fldCharType="end"/>
                        </w:r>
                        <w:r>
                          <w:t>: Code in WebStorm</w:t>
                        </w:r>
                      </w:p>
                    </w:txbxContent>
                  </v:textbox>
                </v:shape>
                <w10:wrap type="square"/>
              </v:group>
            </w:pict>
          </mc:Fallback>
        </mc:AlternateContent>
      </w:r>
      <w:r w:rsidR="00A61895">
        <w:t xml:space="preserve">Opdracht 2 – Vergelijken met </w:t>
      </w:r>
      <w:r w:rsidR="00EB3D44">
        <w:t>Elements tab</w:t>
      </w:r>
    </w:p>
    <w:p w14:paraId="2B5D584C" w14:textId="3A0DE029" w:rsidR="0025374A" w:rsidRDefault="0025374A" w:rsidP="0025374A">
      <w:pPr>
        <w:pStyle w:val="Kop2"/>
        <w:numPr>
          <w:ilvl w:val="0"/>
          <w:numId w:val="0"/>
        </w:numPr>
      </w:pPr>
      <w:r>
        <w:rPr>
          <w:noProof/>
        </w:rPr>
        <mc:AlternateContent>
          <mc:Choice Requires="wpg">
            <w:drawing>
              <wp:anchor distT="0" distB="0" distL="114300" distR="114300" simplePos="0" relativeHeight="251657216" behindDoc="0" locked="0" layoutInCell="1" allowOverlap="1" wp14:anchorId="415D63C1" wp14:editId="2FA68AFE">
                <wp:simplePos x="0" y="0"/>
                <wp:positionH relativeFrom="column">
                  <wp:posOffset>2513330</wp:posOffset>
                </wp:positionH>
                <wp:positionV relativeFrom="paragraph">
                  <wp:posOffset>10160</wp:posOffset>
                </wp:positionV>
                <wp:extent cx="2567940" cy="2531110"/>
                <wp:effectExtent l="0" t="0" r="3810" b="2540"/>
                <wp:wrapSquare wrapText="bothSides"/>
                <wp:docPr id="114233180" name="Groep 2"/>
                <wp:cNvGraphicFramePr/>
                <a:graphic xmlns:a="http://schemas.openxmlformats.org/drawingml/2006/main">
                  <a:graphicData uri="http://schemas.microsoft.com/office/word/2010/wordprocessingGroup">
                    <wpg:wgp>
                      <wpg:cNvGrpSpPr/>
                      <wpg:grpSpPr>
                        <a:xfrm>
                          <a:off x="0" y="0"/>
                          <a:ext cx="2567940" cy="2531110"/>
                          <a:chOff x="0" y="0"/>
                          <a:chExt cx="2567940" cy="2531110"/>
                        </a:xfrm>
                      </wpg:grpSpPr>
                      <pic:pic xmlns:pic="http://schemas.openxmlformats.org/drawingml/2006/picture">
                        <pic:nvPicPr>
                          <pic:cNvPr id="2071370885" name="Afbeelding 1" descr="Afbeelding met tekst, schermopname, software, Lettertype&#10;&#10;Automatisch gegenereerde beschrijv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52700" cy="2225040"/>
                          </a:xfrm>
                          <a:prstGeom prst="rect">
                            <a:avLst/>
                          </a:prstGeom>
                        </pic:spPr>
                      </pic:pic>
                      <wps:wsp>
                        <wps:cNvPr id="100867880" name="Tekstvak 1"/>
                        <wps:cNvSpPr txBox="1"/>
                        <wps:spPr>
                          <a:xfrm>
                            <a:off x="15240" y="2232660"/>
                            <a:ext cx="2552700" cy="298450"/>
                          </a:xfrm>
                          <a:prstGeom prst="rect">
                            <a:avLst/>
                          </a:prstGeom>
                          <a:solidFill>
                            <a:prstClr val="white"/>
                          </a:solidFill>
                          <a:ln>
                            <a:noFill/>
                          </a:ln>
                        </wps:spPr>
                        <wps:txbx>
                          <w:txbxContent>
                            <w:p w14:paraId="1044D1B7" w14:textId="354BA839" w:rsidR="0025374A" w:rsidRPr="006A613F" w:rsidRDefault="0025374A" w:rsidP="0025374A">
                              <w:pPr>
                                <w:pStyle w:val="Bijschrift"/>
                                <w:rPr>
                                  <w:b/>
                                  <w:noProof/>
                                  <w:sz w:val="28"/>
                                </w:rPr>
                              </w:pPr>
                              <w:r>
                                <w:t xml:space="preserve">Figuur </w:t>
                              </w:r>
                              <w:r>
                                <w:fldChar w:fldCharType="begin"/>
                              </w:r>
                              <w:r>
                                <w:instrText xml:space="preserve"> SEQ Figuur \* ARABIC </w:instrText>
                              </w:r>
                              <w:r>
                                <w:fldChar w:fldCharType="separate"/>
                              </w:r>
                              <w:r w:rsidR="00CF2E03">
                                <w:rPr>
                                  <w:noProof/>
                                </w:rPr>
                                <w:t>2</w:t>
                              </w:r>
                              <w:r>
                                <w:fldChar w:fldCharType="end"/>
                              </w:r>
                              <w:r>
                                <w:t>: Zelfde code in browser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5D63C1" id="Groep 2" o:spid="_x0000_s1029" style="position:absolute;margin-left:197.9pt;margin-top:.8pt;width:202.2pt;height:199.3pt;z-index:251657216" coordsize="25679,25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">
                <v:shape id="Afbeelding 1" o:spid="_x0000_s1030" type="#_x0000_t75" alt="Afbeelding met tekst, schermopname, software, Lettertype&#10;&#10;Automatisch gegenereerde beschrijving" style="position:absolute;width:25527;height:2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">
                  <v:imagedata r:id="rId14" o:title="Afbeelding met tekst, schermopname, software, Lettertype&#10;&#10;Automatisch gegenereerde beschrijving"/>
                </v:shape>
                <v:shape id="Tekstvak 1" o:spid="_x0000_s1031" type="#_x0000_t202" style="position:absolute;left:152;top:22326;width:2552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" stroked="f">
                  <v:textbox style="mso-fit-shape-to-text:t" inset="0,0,0,0">
                    <w:txbxContent>
                      <w:p w14:paraId="1044D1B7" w14:textId="354BA839" w:rsidR="0025374A" w:rsidRPr="006A613F" w:rsidRDefault="0025374A" w:rsidP="0025374A">
                        <w:pPr>
                          <w:pStyle w:val="Bijschrift"/>
                          <w:rPr>
                            <w:b/>
                            <w:noProof/>
                            <w:sz w:val="28"/>
                          </w:rPr>
                        </w:pPr>
                        <w:r>
                          <w:t xml:space="preserve">Figuur </w:t>
                        </w:r>
                        <w:r>
                          <w:fldChar w:fldCharType="begin"/>
                        </w:r>
                        <w:r>
                          <w:instrText xml:space="preserve"> SEQ Figuur \* ARABIC </w:instrText>
                        </w:r>
                        <w:r>
                          <w:fldChar w:fldCharType="separate"/>
                        </w:r>
                        <w:r w:rsidR="00CF2E03">
                          <w:rPr>
                            <w:noProof/>
                          </w:rPr>
                          <w:t>2</w:t>
                        </w:r>
                        <w:r>
                          <w:fldChar w:fldCharType="end"/>
                        </w:r>
                        <w:r>
                          <w:t>: Zelfde code in browser</w:t>
                        </w:r>
                      </w:p>
                    </w:txbxContent>
                  </v:textbox>
                </v:shape>
                <w10:wrap type="square"/>
              </v:group>
            </w:pict>
          </mc:Fallback>
        </mc:AlternateContent>
      </w:r>
    </w:p>
    <w:p w14:paraId="63DFE066" w14:textId="77777777" w:rsidR="0025374A" w:rsidRDefault="0025374A" w:rsidP="0025374A">
      <w:pPr>
        <w:pStyle w:val="Kop2"/>
        <w:numPr>
          <w:ilvl w:val="0"/>
          <w:numId w:val="0"/>
        </w:numPr>
      </w:pPr>
    </w:p>
    <w:p w14:paraId="76FBC171" w14:textId="77777777" w:rsidR="0025374A" w:rsidRDefault="0025374A" w:rsidP="0025374A">
      <w:pPr>
        <w:pStyle w:val="Kop2"/>
        <w:numPr>
          <w:ilvl w:val="0"/>
          <w:numId w:val="0"/>
        </w:numPr>
      </w:pPr>
    </w:p>
    <w:p w14:paraId="2FD41D23" w14:textId="77777777" w:rsidR="0025374A" w:rsidRDefault="0025374A" w:rsidP="0025374A">
      <w:pPr>
        <w:pStyle w:val="Kop2"/>
        <w:numPr>
          <w:ilvl w:val="0"/>
          <w:numId w:val="0"/>
        </w:numPr>
      </w:pPr>
    </w:p>
    <w:p w14:paraId="66812110" w14:textId="77777777" w:rsidR="0025374A" w:rsidRDefault="0025374A" w:rsidP="0025374A">
      <w:pPr>
        <w:pStyle w:val="Kop2"/>
        <w:numPr>
          <w:ilvl w:val="0"/>
          <w:numId w:val="0"/>
        </w:numPr>
      </w:pPr>
    </w:p>
    <w:p w14:paraId="25EE8021" w14:textId="77777777" w:rsidR="0025374A" w:rsidRDefault="0025374A" w:rsidP="0025374A">
      <w:pPr>
        <w:pStyle w:val="Kop2"/>
        <w:numPr>
          <w:ilvl w:val="0"/>
          <w:numId w:val="0"/>
        </w:numPr>
      </w:pPr>
    </w:p>
    <w:p w14:paraId="7103B2A3" w14:textId="35947BC1" w:rsidR="0025374A" w:rsidRDefault="0025374A" w:rsidP="0025374A">
      <w:pPr>
        <w:pStyle w:val="Kop2"/>
        <w:numPr>
          <w:ilvl w:val="0"/>
          <w:numId w:val="0"/>
        </w:numPr>
      </w:pPr>
    </w:p>
    <w:p w14:paraId="56660310" w14:textId="77777777" w:rsidR="0025374A" w:rsidRDefault="0025374A" w:rsidP="0025374A"/>
    <w:p w14:paraId="6DCABBAB" w14:textId="76F9E83C" w:rsidR="0025374A" w:rsidRDefault="00575583" w:rsidP="0025374A">
      <w:r>
        <w:t>Als je je code gaat vergelijken met WebStorm en in de browser dan valt je op dat het zowat hetzelfde is.</w:t>
      </w:r>
      <w:r w:rsidR="009A31F8">
        <w:t xml:space="preserve"> Er zijn geen opmerkelijke verschillen.</w:t>
      </w:r>
    </w:p>
    <w:p w14:paraId="27E15D51" w14:textId="0BC5AF31" w:rsidR="00BB0731" w:rsidRDefault="00BB0731">
      <w:pPr>
        <w:overflowPunct/>
        <w:autoSpaceDE/>
        <w:autoSpaceDN/>
        <w:adjustRightInd/>
        <w:spacing w:after="0"/>
        <w:textAlignment w:val="auto"/>
      </w:pPr>
      <w:r>
        <w:br w:type="page"/>
      </w:r>
    </w:p>
    <w:p w14:paraId="39DE9835" w14:textId="2B334EF5" w:rsidR="00BB0731" w:rsidRDefault="00BB0731" w:rsidP="00BB0731">
      <w:pPr>
        <w:pStyle w:val="Kop2"/>
      </w:pPr>
      <w:r>
        <w:lastRenderedPageBreak/>
        <w:t>Opdracht 3 – Analyseren van webpagina’s</w:t>
      </w:r>
    </w:p>
    <w:p w14:paraId="54644A0A" w14:textId="0E735BA3" w:rsidR="00BB0731" w:rsidRDefault="00C21E28" w:rsidP="00C21E28">
      <w:pPr>
        <w:pStyle w:val="Kop3"/>
      </w:pPr>
      <w:r>
        <w:t>Vives.be</w:t>
      </w:r>
    </w:p>
    <w:p w14:paraId="39F4B5B6" w14:textId="2530F3B0" w:rsidR="00C21E28" w:rsidRDefault="009C768B" w:rsidP="009C768B">
      <w:pPr>
        <w:pStyle w:val="Kop4"/>
      </w:pPr>
      <w:r>
        <w:t>Inline style attributen</w:t>
      </w:r>
    </w:p>
    <w:p w14:paraId="6D8B316A" w14:textId="351DF1CF" w:rsidR="009C768B" w:rsidRDefault="00A15A22" w:rsidP="009C768B">
      <w:r>
        <w:t xml:space="preserve">Als je wat naar beneden scrolt heb ik een iframe element gevonden die </w:t>
      </w:r>
      <w:r w:rsidR="00BC5ADC">
        <w:t>een inline style attribuut heeft.</w:t>
      </w:r>
    </w:p>
    <w:p w14:paraId="6813B3D3" w14:textId="77777777" w:rsidR="00BC5ADC" w:rsidRDefault="00BC5ADC" w:rsidP="00BC5ADC">
      <w:pPr>
        <w:keepNext/>
      </w:pPr>
      <w:r w:rsidRPr="00BC5ADC">
        <w:drawing>
          <wp:inline distT="0" distB="0" distL="0" distR="0" wp14:anchorId="4D1F8354" wp14:editId="17B840A3">
            <wp:extent cx="5734850" cy="628738"/>
            <wp:effectExtent l="19050" t="19050" r="18415" b="19050"/>
            <wp:docPr id="1803472362" name="Afbeelding 1"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72362" name="Afbeelding 1" descr="Afbeelding met tekst, schermopname, Lettertype, Elektrisch blauw&#10;&#10;Automatisch gegenereerde beschrijving"/>
                    <pic:cNvPicPr/>
                  </pic:nvPicPr>
                  <pic:blipFill>
                    <a:blip r:embed="rId15"/>
                    <a:stretch>
                      <a:fillRect/>
                    </a:stretch>
                  </pic:blipFill>
                  <pic:spPr>
                    <a:xfrm>
                      <a:off x="0" y="0"/>
                      <a:ext cx="5734850" cy="628738"/>
                    </a:xfrm>
                    <a:prstGeom prst="rect">
                      <a:avLst/>
                    </a:prstGeom>
                    <a:ln>
                      <a:solidFill>
                        <a:schemeClr val="tx1"/>
                      </a:solidFill>
                    </a:ln>
                  </pic:spPr>
                </pic:pic>
              </a:graphicData>
            </a:graphic>
          </wp:inline>
        </w:drawing>
      </w:r>
    </w:p>
    <w:p w14:paraId="1AB8969E" w14:textId="61B030A3" w:rsidR="00BC5ADC" w:rsidRDefault="00BC5ADC" w:rsidP="00BC5ADC">
      <w:pPr>
        <w:pStyle w:val="Bijschrift"/>
      </w:pPr>
      <w:r>
        <w:t xml:space="preserve">Figuur </w:t>
      </w:r>
      <w:r>
        <w:fldChar w:fldCharType="begin"/>
      </w:r>
      <w:r>
        <w:instrText xml:space="preserve"> SEQ Figuur \* ARABIC </w:instrText>
      </w:r>
      <w:r>
        <w:fldChar w:fldCharType="separate"/>
      </w:r>
      <w:r w:rsidR="00CF2E03">
        <w:rPr>
          <w:noProof/>
        </w:rPr>
        <w:t>3</w:t>
      </w:r>
      <w:r>
        <w:fldChar w:fldCharType="end"/>
      </w:r>
      <w:r>
        <w:t>: Element inspecteren in Vives.be</w:t>
      </w:r>
    </w:p>
    <w:p w14:paraId="2C0F9A14" w14:textId="055105CD" w:rsidR="00BC5ADC" w:rsidRDefault="00BC5ADC" w:rsidP="00BC5ADC">
      <w:r>
        <w:t>Je ziet hier “style=”position: absolute; top; -5 …”, dat is een in line style attribuut.</w:t>
      </w:r>
    </w:p>
    <w:p w14:paraId="4A30ADED" w14:textId="3242025B" w:rsidR="00374663" w:rsidRDefault="00523CE2" w:rsidP="00374663">
      <w:pPr>
        <w:pStyle w:val="Kop4"/>
      </w:pPr>
      <w:r>
        <w:rPr>
          <w:noProof/>
        </w:rPr>
        <mc:AlternateContent>
          <mc:Choice Requires="wpg">
            <w:drawing>
              <wp:anchor distT="0" distB="0" distL="114300" distR="114300" simplePos="0" relativeHeight="251661312" behindDoc="0" locked="0" layoutInCell="1" allowOverlap="1" wp14:anchorId="29613D7E" wp14:editId="232EFA95">
                <wp:simplePos x="0" y="0"/>
                <wp:positionH relativeFrom="column">
                  <wp:posOffset>-1270</wp:posOffset>
                </wp:positionH>
                <wp:positionV relativeFrom="paragraph">
                  <wp:posOffset>328930</wp:posOffset>
                </wp:positionV>
                <wp:extent cx="5058410" cy="633730"/>
                <wp:effectExtent l="0" t="0" r="8890" b="0"/>
                <wp:wrapSquare wrapText="bothSides"/>
                <wp:docPr id="1085281893" name="Groep 3"/>
                <wp:cNvGraphicFramePr/>
                <a:graphic xmlns:a="http://schemas.openxmlformats.org/drawingml/2006/main">
                  <a:graphicData uri="http://schemas.microsoft.com/office/word/2010/wordprocessingGroup">
                    <wpg:wgp>
                      <wpg:cNvGrpSpPr/>
                      <wpg:grpSpPr>
                        <a:xfrm>
                          <a:off x="0" y="0"/>
                          <a:ext cx="5058410" cy="633730"/>
                          <a:chOff x="0" y="0"/>
                          <a:chExt cx="5058410" cy="633730"/>
                        </a:xfrm>
                      </wpg:grpSpPr>
                      <pic:pic xmlns:pic="http://schemas.openxmlformats.org/drawingml/2006/picture">
                        <pic:nvPicPr>
                          <pic:cNvPr id="43075856" name="Afbeelding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58410" cy="276225"/>
                          </a:xfrm>
                          <a:prstGeom prst="rect">
                            <a:avLst/>
                          </a:prstGeom>
                          <a:ln>
                            <a:noFill/>
                          </a:ln>
                        </pic:spPr>
                      </pic:pic>
                      <wps:wsp>
                        <wps:cNvPr id="1496227262" name="Tekstvak 1"/>
                        <wps:cNvSpPr txBox="1"/>
                        <wps:spPr>
                          <a:xfrm>
                            <a:off x="0" y="335280"/>
                            <a:ext cx="5058410" cy="298450"/>
                          </a:xfrm>
                          <a:prstGeom prst="rect">
                            <a:avLst/>
                          </a:prstGeom>
                          <a:solidFill>
                            <a:prstClr val="white"/>
                          </a:solidFill>
                          <a:ln>
                            <a:noFill/>
                          </a:ln>
                        </wps:spPr>
                        <wps:txbx>
                          <w:txbxContent>
                            <w:p w14:paraId="359E2A69" w14:textId="61C9966E" w:rsidR="00523CE2" w:rsidRPr="00687168" w:rsidRDefault="00523CE2" w:rsidP="00523CE2">
                              <w:pPr>
                                <w:pStyle w:val="Bijschrift"/>
                              </w:pPr>
                              <w:r>
                                <w:t xml:space="preserve">Figuur </w:t>
                              </w:r>
                              <w:r>
                                <w:fldChar w:fldCharType="begin"/>
                              </w:r>
                              <w:r>
                                <w:instrText xml:space="preserve"> SEQ Figuur \* ARABIC </w:instrText>
                              </w:r>
                              <w:r>
                                <w:fldChar w:fldCharType="separate"/>
                              </w:r>
                              <w:r w:rsidR="00CF2E03">
                                <w:rPr>
                                  <w:noProof/>
                                </w:rPr>
                                <w:t>4</w:t>
                              </w:r>
                              <w:r>
                                <w:fldChar w:fldCharType="end"/>
                              </w:r>
                              <w:r>
                                <w:t>: Element inpecteren in Vives.be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613D7E" id="Groep 3" o:spid="_x0000_s1032" style="position:absolute;left:0;text-align:left;margin-left:-.1pt;margin-top:25.9pt;width:398.3pt;height:49.9pt;z-index:251661312" coordsize="50584,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">
                <v:shape id="Afbeelding 1" o:spid="_x0000_s1033" type="#_x0000_t75" style="position:absolute;width:50584;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">
                  <v:imagedata r:id="rId17" o:title=""/>
                </v:shape>
                <v:shape id="Tekstvak 1" o:spid="_x0000_s1034" type="#_x0000_t202" style="position:absolute;top:3352;width:5058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" stroked="f">
                  <v:textbox style="mso-fit-shape-to-text:t" inset="0,0,0,0">
                    <w:txbxContent>
                      <w:p w14:paraId="359E2A69" w14:textId="61C9966E" w:rsidR="00523CE2" w:rsidRPr="00687168" w:rsidRDefault="00523CE2" w:rsidP="00523CE2">
                        <w:pPr>
                          <w:pStyle w:val="Bijschrift"/>
                        </w:pPr>
                        <w:r>
                          <w:t xml:space="preserve">Figuur </w:t>
                        </w:r>
                        <w:r>
                          <w:fldChar w:fldCharType="begin"/>
                        </w:r>
                        <w:r>
                          <w:instrText xml:space="preserve"> SEQ Figuur \* ARABIC </w:instrText>
                        </w:r>
                        <w:r>
                          <w:fldChar w:fldCharType="separate"/>
                        </w:r>
                        <w:r w:rsidR="00CF2E03">
                          <w:rPr>
                            <w:noProof/>
                          </w:rPr>
                          <w:t>4</w:t>
                        </w:r>
                        <w:r>
                          <w:fldChar w:fldCharType="end"/>
                        </w:r>
                        <w:r>
                          <w:t>: Element inpecteren in Vives.be [2]</w:t>
                        </w:r>
                      </w:p>
                    </w:txbxContent>
                  </v:textbox>
                </v:shape>
                <w10:wrap type="square"/>
              </v:group>
            </w:pict>
          </mc:Fallback>
        </mc:AlternateContent>
      </w:r>
      <w:r w:rsidR="00374663" w:rsidRPr="00374663">
        <w:t>&lt;style&gt; blokken?</w:t>
      </w:r>
    </w:p>
    <w:p w14:paraId="4DF0869B" w14:textId="3CE4C7FF" w:rsidR="00374663" w:rsidRDefault="00374663" w:rsidP="00374663"/>
    <w:p w14:paraId="40B04AEC" w14:textId="77777777" w:rsidR="00523CE2" w:rsidRDefault="00523CE2" w:rsidP="00374663"/>
    <w:p w14:paraId="3CC54C7C" w14:textId="0DDF539D" w:rsidR="00523CE2" w:rsidRDefault="00523CE2" w:rsidP="00374663">
      <w:r>
        <w:t>Het enigste dat ik vond omtrent style blokken is dit. Ik ben niet zeker of dit komt omdat ik met opera werk. Voor de rest vond ik geen style blokken.</w:t>
      </w:r>
    </w:p>
    <w:p w14:paraId="74D1D2A6" w14:textId="29450B13" w:rsidR="00142ADC" w:rsidRDefault="002D7552" w:rsidP="00142ADC">
      <w:pPr>
        <w:pStyle w:val="Kop4"/>
      </w:pPr>
      <w:r>
        <w:rPr>
          <w:noProof/>
        </w:rPr>
        <mc:AlternateContent>
          <mc:Choice Requires="wpg">
            <w:drawing>
              <wp:anchor distT="0" distB="0" distL="114300" distR="114300" simplePos="0" relativeHeight="251665408" behindDoc="0" locked="0" layoutInCell="1" allowOverlap="1" wp14:anchorId="58C6AE85" wp14:editId="5C4FE478">
                <wp:simplePos x="0" y="0"/>
                <wp:positionH relativeFrom="column">
                  <wp:posOffset>-1270</wp:posOffset>
                </wp:positionH>
                <wp:positionV relativeFrom="paragraph">
                  <wp:posOffset>328930</wp:posOffset>
                </wp:positionV>
                <wp:extent cx="5315585" cy="3094990"/>
                <wp:effectExtent l="0" t="0" r="0" b="0"/>
                <wp:wrapSquare wrapText="bothSides"/>
                <wp:docPr id="1217240845" name="Groep 4"/>
                <wp:cNvGraphicFramePr/>
                <a:graphic xmlns:a="http://schemas.openxmlformats.org/drawingml/2006/main">
                  <a:graphicData uri="http://schemas.microsoft.com/office/word/2010/wordprocessingGroup">
                    <wpg:wgp>
                      <wpg:cNvGrpSpPr/>
                      <wpg:grpSpPr>
                        <a:xfrm>
                          <a:off x="0" y="0"/>
                          <a:ext cx="5315585" cy="3094990"/>
                          <a:chOff x="0" y="0"/>
                          <a:chExt cx="5315585" cy="3094990"/>
                        </a:xfrm>
                      </wpg:grpSpPr>
                      <pic:pic xmlns:pic="http://schemas.openxmlformats.org/drawingml/2006/picture">
                        <pic:nvPicPr>
                          <pic:cNvPr id="1465988902" name="Afbeelding 1" descr="Afbeelding met tekst, schermopname, Lettertype&#10;&#10;Automatisch gegenereerde beschrijv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315585" cy="2743200"/>
                          </a:xfrm>
                          <a:prstGeom prst="rect">
                            <a:avLst/>
                          </a:prstGeom>
                          <a:ln>
                            <a:noFill/>
                          </a:ln>
                        </pic:spPr>
                      </pic:pic>
                      <wps:wsp>
                        <wps:cNvPr id="1181651488" name="Tekstvak 1"/>
                        <wps:cNvSpPr txBox="1"/>
                        <wps:spPr>
                          <a:xfrm>
                            <a:off x="0" y="2796540"/>
                            <a:ext cx="5315585" cy="298450"/>
                          </a:xfrm>
                          <a:prstGeom prst="rect">
                            <a:avLst/>
                          </a:prstGeom>
                          <a:solidFill>
                            <a:prstClr val="white"/>
                          </a:solidFill>
                          <a:ln>
                            <a:noFill/>
                          </a:ln>
                        </wps:spPr>
                        <wps:txbx>
                          <w:txbxContent>
                            <w:p w14:paraId="2EF83C7F" w14:textId="7901987B" w:rsidR="002D7552" w:rsidRPr="00473509" w:rsidRDefault="002D7552" w:rsidP="002D7552">
                              <w:pPr>
                                <w:pStyle w:val="Bijschrift"/>
                              </w:pPr>
                              <w:r>
                                <w:t xml:space="preserve">Figuur </w:t>
                              </w:r>
                              <w:r>
                                <w:fldChar w:fldCharType="begin"/>
                              </w:r>
                              <w:r>
                                <w:instrText xml:space="preserve"> SEQ Figuur \* ARABIC </w:instrText>
                              </w:r>
                              <w:r>
                                <w:fldChar w:fldCharType="separate"/>
                              </w:r>
                              <w:r w:rsidR="00CF2E03">
                                <w:rPr>
                                  <w:noProof/>
                                </w:rPr>
                                <w:t>5</w:t>
                              </w:r>
                              <w:r>
                                <w:fldChar w:fldCharType="end"/>
                              </w:r>
                              <w:r>
                                <w:t>: Links in Vives.be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C6AE85" id="Groep 4" o:spid="_x0000_s1035" style="position:absolute;left:0;text-align:left;margin-left:-.1pt;margin-top:25.9pt;width:418.55pt;height:243.7pt;z-index:251665408" coordsize="53155,30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">
                <v:shape id="Afbeelding 1" o:spid="_x0000_s1036" type="#_x0000_t75" alt="Afbeelding met tekst, schermopname, Lettertype&#10;&#10;Automatisch gegenereerde beschrijving" style="position:absolute;width:53155;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">
                  <v:imagedata r:id="rId19" o:title="Afbeelding met tekst, schermopname, Lettertype&#10;&#10;Automatisch gegenereerde beschrijving"/>
                </v:shape>
                <v:shape id="Tekstvak 1" o:spid="_x0000_s1037" type="#_x0000_t202" style="position:absolute;top:27965;width:5315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" stroked="f">
                  <v:textbox style="mso-fit-shape-to-text:t" inset="0,0,0,0">
                    <w:txbxContent>
                      <w:p w14:paraId="2EF83C7F" w14:textId="7901987B" w:rsidR="002D7552" w:rsidRPr="00473509" w:rsidRDefault="002D7552" w:rsidP="002D7552">
                        <w:pPr>
                          <w:pStyle w:val="Bijschrift"/>
                        </w:pPr>
                        <w:r>
                          <w:t xml:space="preserve">Figuur </w:t>
                        </w:r>
                        <w:r>
                          <w:fldChar w:fldCharType="begin"/>
                        </w:r>
                        <w:r>
                          <w:instrText xml:space="preserve"> SEQ Figuur \* ARABIC </w:instrText>
                        </w:r>
                        <w:r>
                          <w:fldChar w:fldCharType="separate"/>
                        </w:r>
                        <w:r w:rsidR="00CF2E03">
                          <w:rPr>
                            <w:noProof/>
                          </w:rPr>
                          <w:t>5</w:t>
                        </w:r>
                        <w:r>
                          <w:fldChar w:fldCharType="end"/>
                        </w:r>
                        <w:r>
                          <w:t>: Links in Vives.be</w:t>
                        </w:r>
                      </w:p>
                    </w:txbxContent>
                  </v:textbox>
                </v:shape>
                <w10:wrap type="square"/>
              </v:group>
            </w:pict>
          </mc:Fallback>
        </mc:AlternateContent>
      </w:r>
      <w:r w:rsidR="00142ADC" w:rsidRPr="00142ADC">
        <w:t>&lt;link&gt; verwijzingen naar aparte CSS-bestanden?</w:t>
      </w:r>
    </w:p>
    <w:p w14:paraId="2ADF3E42" w14:textId="636E822D" w:rsidR="00142ADC" w:rsidRDefault="00142ADC" w:rsidP="002D7552">
      <w:pPr>
        <w:keepNext/>
      </w:pPr>
    </w:p>
    <w:p w14:paraId="56E28DAB" w14:textId="77777777" w:rsidR="002D7552" w:rsidRDefault="002D7552" w:rsidP="002D7552">
      <w:pPr>
        <w:keepNext/>
      </w:pPr>
    </w:p>
    <w:p w14:paraId="428ADDAC" w14:textId="77777777" w:rsidR="002D7552" w:rsidRDefault="002D7552" w:rsidP="002D7552">
      <w:pPr>
        <w:keepNext/>
      </w:pPr>
    </w:p>
    <w:p w14:paraId="5D734B68" w14:textId="77777777" w:rsidR="002D7552" w:rsidRDefault="002D7552" w:rsidP="002D7552">
      <w:pPr>
        <w:keepNext/>
      </w:pPr>
    </w:p>
    <w:p w14:paraId="21140D36" w14:textId="77777777" w:rsidR="002D7552" w:rsidRDefault="002D7552" w:rsidP="002D7552">
      <w:pPr>
        <w:keepNext/>
      </w:pPr>
    </w:p>
    <w:p w14:paraId="02145304" w14:textId="77777777" w:rsidR="002D7552" w:rsidRDefault="002D7552" w:rsidP="002D7552">
      <w:pPr>
        <w:keepNext/>
      </w:pPr>
    </w:p>
    <w:p w14:paraId="75DD21E9" w14:textId="77777777" w:rsidR="002D7552" w:rsidRDefault="002D7552" w:rsidP="002D7552">
      <w:pPr>
        <w:keepNext/>
      </w:pPr>
    </w:p>
    <w:p w14:paraId="04305771" w14:textId="77777777" w:rsidR="002D7552" w:rsidRDefault="002D7552" w:rsidP="002D7552">
      <w:pPr>
        <w:keepNext/>
      </w:pPr>
    </w:p>
    <w:p w14:paraId="3D59DEA4" w14:textId="77777777" w:rsidR="002D7552" w:rsidRDefault="002D7552" w:rsidP="002D7552">
      <w:pPr>
        <w:keepNext/>
      </w:pPr>
    </w:p>
    <w:p w14:paraId="28E6493F" w14:textId="77777777" w:rsidR="002D7552" w:rsidRDefault="002D7552" w:rsidP="002D7552">
      <w:pPr>
        <w:keepNext/>
      </w:pPr>
    </w:p>
    <w:p w14:paraId="58C10671" w14:textId="0EC21846" w:rsidR="001036EC" w:rsidRDefault="002D7552" w:rsidP="002D7552">
      <w:pPr>
        <w:keepNext/>
      </w:pPr>
      <w:r>
        <w:t>In de bovenstaande afbeelding kun je wat links zien naar verschillende stylesheets maar ook naar andere externe bestanden. Dit zijn er enkele van maar er zijn er nog zo veel meer gaande van CSS, Javascript, …</w:t>
      </w:r>
    </w:p>
    <w:p w14:paraId="4729FBB6" w14:textId="77777777" w:rsidR="001036EC" w:rsidRDefault="001036EC">
      <w:pPr>
        <w:overflowPunct/>
        <w:autoSpaceDE/>
        <w:autoSpaceDN/>
        <w:adjustRightInd/>
        <w:spacing w:after="0"/>
        <w:textAlignment w:val="auto"/>
      </w:pPr>
      <w:r>
        <w:br w:type="page"/>
      </w:r>
    </w:p>
    <w:p w14:paraId="2F028557" w14:textId="3BB24BD2" w:rsidR="002D7552" w:rsidRDefault="00EE7113" w:rsidP="00EE7113">
      <w:pPr>
        <w:pStyle w:val="Kop3"/>
      </w:pPr>
      <w:r>
        <w:lastRenderedPageBreak/>
        <w:t>Miras.be</w:t>
      </w:r>
    </w:p>
    <w:p w14:paraId="026E9F47" w14:textId="39B71ED3" w:rsidR="00EE7113" w:rsidRDefault="007C3F5E" w:rsidP="007C3F5E">
      <w:pPr>
        <w:pStyle w:val="Kop4"/>
      </w:pPr>
      <w:r w:rsidRPr="007C3F5E">
        <w:t>inline style attributen?</w:t>
      </w:r>
    </w:p>
    <w:p w14:paraId="78D88FDF" w14:textId="4E29D2A1" w:rsidR="007C3F5E" w:rsidRDefault="00CF16C5" w:rsidP="007C3F5E">
      <w:r>
        <w:t xml:space="preserve">Heb op deze site geen inline style attributen gevonden. Het enigste inline dat ik vond was </w:t>
      </w:r>
      <w:r w:rsidR="00F54861">
        <w:t>&lt;strong&gt;.</w:t>
      </w:r>
    </w:p>
    <w:p w14:paraId="5F98924D" w14:textId="3201D94B" w:rsidR="00F54861" w:rsidRDefault="00F54861" w:rsidP="00F54861">
      <w:pPr>
        <w:pStyle w:val="Kop4"/>
      </w:pPr>
      <w:r w:rsidRPr="00F54861">
        <w:t>&lt;style&gt; blokken?</w:t>
      </w:r>
    </w:p>
    <w:p w14:paraId="0A4B030D" w14:textId="40573EEE" w:rsidR="00F54861" w:rsidRDefault="005112A3" w:rsidP="00F54861">
      <w:r>
        <w:t>Ook geen &lt;style&gt; blokken gevonden enige gevonden blokken waren &lt;script&gt; blokken.</w:t>
      </w:r>
    </w:p>
    <w:p w14:paraId="472B9CEB" w14:textId="37A846EC" w:rsidR="00D56644" w:rsidRDefault="00D56644" w:rsidP="00466498">
      <w:pPr>
        <w:pStyle w:val="Kop4"/>
      </w:pPr>
      <w:r>
        <w:rPr>
          <w:noProof/>
        </w:rPr>
        <mc:AlternateContent>
          <mc:Choice Requires="wpg">
            <w:drawing>
              <wp:anchor distT="0" distB="0" distL="114300" distR="114300" simplePos="0" relativeHeight="251669504" behindDoc="0" locked="0" layoutInCell="1" allowOverlap="1" wp14:anchorId="206F4F83" wp14:editId="7FFCAE39">
                <wp:simplePos x="0" y="0"/>
                <wp:positionH relativeFrom="column">
                  <wp:posOffset>-1270</wp:posOffset>
                </wp:positionH>
                <wp:positionV relativeFrom="paragraph">
                  <wp:posOffset>325120</wp:posOffset>
                </wp:positionV>
                <wp:extent cx="5744210" cy="1784350"/>
                <wp:effectExtent l="0" t="0" r="8890" b="6350"/>
                <wp:wrapSquare wrapText="bothSides"/>
                <wp:docPr id="1739833917" name="Groep 5"/>
                <wp:cNvGraphicFramePr/>
                <a:graphic xmlns:a="http://schemas.openxmlformats.org/drawingml/2006/main">
                  <a:graphicData uri="http://schemas.microsoft.com/office/word/2010/wordprocessingGroup">
                    <wpg:wgp>
                      <wpg:cNvGrpSpPr/>
                      <wpg:grpSpPr>
                        <a:xfrm>
                          <a:off x="0" y="0"/>
                          <a:ext cx="5744210" cy="1784350"/>
                          <a:chOff x="0" y="0"/>
                          <a:chExt cx="5744210" cy="1784350"/>
                        </a:xfrm>
                      </wpg:grpSpPr>
                      <pic:pic xmlns:pic="http://schemas.openxmlformats.org/drawingml/2006/picture">
                        <pic:nvPicPr>
                          <pic:cNvPr id="2068618242" name="Afbeelding 1" descr="Afbeelding met tekst, schermopname, Lettertype&#10;&#10;Automatisch gegenereerde beschrijv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44210" cy="1428750"/>
                          </a:xfrm>
                          <a:prstGeom prst="rect">
                            <a:avLst/>
                          </a:prstGeom>
                        </pic:spPr>
                      </pic:pic>
                      <wps:wsp>
                        <wps:cNvPr id="1346312340" name="Tekstvak 1"/>
                        <wps:cNvSpPr txBox="1"/>
                        <wps:spPr>
                          <a:xfrm>
                            <a:off x="0" y="1485900"/>
                            <a:ext cx="5744210" cy="298450"/>
                          </a:xfrm>
                          <a:prstGeom prst="rect">
                            <a:avLst/>
                          </a:prstGeom>
                          <a:solidFill>
                            <a:prstClr val="white"/>
                          </a:solidFill>
                          <a:ln>
                            <a:noFill/>
                          </a:ln>
                        </wps:spPr>
                        <wps:txbx>
                          <w:txbxContent>
                            <w:p w14:paraId="06C3C003" w14:textId="28006533" w:rsidR="00D56644" w:rsidRPr="008B4D20" w:rsidRDefault="00D56644" w:rsidP="00D56644">
                              <w:pPr>
                                <w:pStyle w:val="Bijschrift"/>
                              </w:pPr>
                              <w:r>
                                <w:t xml:space="preserve">Figuur </w:t>
                              </w:r>
                              <w:r>
                                <w:fldChar w:fldCharType="begin"/>
                              </w:r>
                              <w:r>
                                <w:instrText xml:space="preserve"> SEQ Figuur \* ARABIC </w:instrText>
                              </w:r>
                              <w:r>
                                <w:fldChar w:fldCharType="separate"/>
                              </w:r>
                              <w:r w:rsidR="00CF2E03">
                                <w:rPr>
                                  <w:noProof/>
                                </w:rPr>
                                <w:t>6</w:t>
                              </w:r>
                              <w:r>
                                <w:fldChar w:fldCharType="end"/>
                              </w:r>
                              <w:r>
                                <w:t>: Link naar stylesheet in Miras.be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6F4F83" id="Groep 5" o:spid="_x0000_s1038" style="position:absolute;left:0;text-align:left;margin-left:-.1pt;margin-top:25.6pt;width:452.3pt;height:140.5pt;z-index:251669504" coordsize="57442,17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">
                <v:shape id="Afbeelding 1" o:spid="_x0000_s1039" type="#_x0000_t75" alt="Afbeelding met tekst, schermopname, Lettertype&#10;&#10;Automatisch gegenereerde beschrijving" style="position:absolute;width:57442;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">
                  <v:imagedata r:id="rId21" o:title="Afbeelding met tekst, schermopname, Lettertype&#10;&#10;Automatisch gegenereerde beschrijving"/>
                </v:shape>
                <v:shape id="Tekstvak 1" o:spid="_x0000_s1040" type="#_x0000_t202" style="position:absolute;top:14859;width:5744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" stroked="f">
                  <v:textbox style="mso-fit-shape-to-text:t" inset="0,0,0,0">
                    <w:txbxContent>
                      <w:p w14:paraId="06C3C003" w14:textId="28006533" w:rsidR="00D56644" w:rsidRPr="008B4D20" w:rsidRDefault="00D56644" w:rsidP="00D56644">
                        <w:pPr>
                          <w:pStyle w:val="Bijschrift"/>
                        </w:pPr>
                        <w:r>
                          <w:t xml:space="preserve">Figuur </w:t>
                        </w:r>
                        <w:r>
                          <w:fldChar w:fldCharType="begin"/>
                        </w:r>
                        <w:r>
                          <w:instrText xml:space="preserve"> SEQ Figuur \* ARABIC </w:instrText>
                        </w:r>
                        <w:r>
                          <w:fldChar w:fldCharType="separate"/>
                        </w:r>
                        <w:r w:rsidR="00CF2E03">
                          <w:rPr>
                            <w:noProof/>
                          </w:rPr>
                          <w:t>6</w:t>
                        </w:r>
                        <w:r>
                          <w:fldChar w:fldCharType="end"/>
                        </w:r>
                        <w:r>
                          <w:t>: Link naar stylesheet in Miras.be</w:t>
                        </w:r>
                      </w:p>
                    </w:txbxContent>
                  </v:textbox>
                </v:shape>
                <w10:wrap type="square"/>
              </v:group>
            </w:pict>
          </mc:Fallback>
        </mc:AlternateContent>
      </w:r>
      <w:r w:rsidR="00466498" w:rsidRPr="00466498">
        <w:t>&lt;link&gt; verwijzingen naar aparte CSS-bestanden?</w:t>
      </w:r>
    </w:p>
    <w:p w14:paraId="4AF17D58" w14:textId="7305491C" w:rsidR="00D56644" w:rsidRDefault="00A234F5" w:rsidP="00D56644">
      <w:r>
        <w:t>Er zijn naast de css links ook heel wat andere links te vinden naar icons, javascript en dergelijke.</w:t>
      </w:r>
    </w:p>
    <w:p w14:paraId="1EDA1263" w14:textId="2F002413" w:rsidR="0001227F" w:rsidRDefault="0001227F">
      <w:pPr>
        <w:overflowPunct/>
        <w:autoSpaceDE/>
        <w:autoSpaceDN/>
        <w:adjustRightInd/>
        <w:spacing w:after="0"/>
        <w:textAlignment w:val="auto"/>
      </w:pPr>
      <w:r>
        <w:br w:type="page"/>
      </w:r>
    </w:p>
    <w:p w14:paraId="3374CB03" w14:textId="51094888" w:rsidR="0001227F" w:rsidRDefault="0001227F" w:rsidP="0001227F">
      <w:pPr>
        <w:pStyle w:val="Kop3"/>
      </w:pPr>
      <w:r>
        <w:lastRenderedPageBreak/>
        <w:t>Vrt.be</w:t>
      </w:r>
    </w:p>
    <w:p w14:paraId="52A6B56C" w14:textId="6BB5BB6A" w:rsidR="00895796" w:rsidRDefault="00706A4F" w:rsidP="00895796">
      <w:pPr>
        <w:pStyle w:val="Kop4"/>
      </w:pPr>
      <w:r>
        <w:rPr>
          <w:noProof/>
        </w:rPr>
        <mc:AlternateContent>
          <mc:Choice Requires="wpg">
            <w:drawing>
              <wp:anchor distT="0" distB="0" distL="114300" distR="114300" simplePos="0" relativeHeight="251673600" behindDoc="0" locked="0" layoutInCell="1" allowOverlap="1" wp14:anchorId="35E3B5D6" wp14:editId="1BB4D0B9">
                <wp:simplePos x="0" y="0"/>
                <wp:positionH relativeFrom="column">
                  <wp:posOffset>-1270</wp:posOffset>
                </wp:positionH>
                <wp:positionV relativeFrom="paragraph">
                  <wp:posOffset>325120</wp:posOffset>
                </wp:positionV>
                <wp:extent cx="5572760" cy="808990"/>
                <wp:effectExtent l="0" t="0" r="8890" b="0"/>
                <wp:wrapSquare wrapText="bothSides"/>
                <wp:docPr id="245807949" name="Groep 6"/>
                <wp:cNvGraphicFramePr/>
                <a:graphic xmlns:a="http://schemas.openxmlformats.org/drawingml/2006/main">
                  <a:graphicData uri="http://schemas.microsoft.com/office/word/2010/wordprocessingGroup">
                    <wpg:wgp>
                      <wpg:cNvGrpSpPr/>
                      <wpg:grpSpPr>
                        <a:xfrm>
                          <a:off x="0" y="0"/>
                          <a:ext cx="5572760" cy="808990"/>
                          <a:chOff x="0" y="0"/>
                          <a:chExt cx="5572760" cy="808990"/>
                        </a:xfrm>
                      </wpg:grpSpPr>
                      <pic:pic xmlns:pic="http://schemas.openxmlformats.org/drawingml/2006/picture">
                        <pic:nvPicPr>
                          <pic:cNvPr id="344246282" name="Afbeelding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572760" cy="457200"/>
                          </a:xfrm>
                          <a:prstGeom prst="rect">
                            <a:avLst/>
                          </a:prstGeom>
                        </pic:spPr>
                      </pic:pic>
                      <wps:wsp>
                        <wps:cNvPr id="459521555" name="Tekstvak 1"/>
                        <wps:cNvSpPr txBox="1"/>
                        <wps:spPr>
                          <a:xfrm>
                            <a:off x="0" y="510540"/>
                            <a:ext cx="5572760" cy="298450"/>
                          </a:xfrm>
                          <a:prstGeom prst="rect">
                            <a:avLst/>
                          </a:prstGeom>
                          <a:solidFill>
                            <a:prstClr val="white"/>
                          </a:solidFill>
                          <a:ln>
                            <a:noFill/>
                          </a:ln>
                        </wps:spPr>
                        <wps:txbx>
                          <w:txbxContent>
                            <w:p w14:paraId="39BE67C1" w14:textId="78293B2E" w:rsidR="00706A4F" w:rsidRPr="007B0358" w:rsidRDefault="00706A4F" w:rsidP="00706A4F">
                              <w:pPr>
                                <w:pStyle w:val="Bijschrift"/>
                              </w:pPr>
                              <w:r>
                                <w:t xml:space="preserve">Figuur </w:t>
                              </w:r>
                              <w:r>
                                <w:fldChar w:fldCharType="begin"/>
                              </w:r>
                              <w:r>
                                <w:instrText xml:space="preserve"> SEQ Figuur \* ARABIC </w:instrText>
                              </w:r>
                              <w:r>
                                <w:fldChar w:fldCharType="separate"/>
                              </w:r>
                              <w:r w:rsidR="00CF2E03">
                                <w:rPr>
                                  <w:noProof/>
                                </w:rPr>
                                <w:t>7</w:t>
                              </w:r>
                              <w:r>
                                <w:fldChar w:fldCharType="end"/>
                              </w:r>
                              <w:r>
                                <w:t>: Inline style attribuut in Vrt.be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3B5D6" id="Groep 6" o:spid="_x0000_s1041" style="position:absolute;left:0;text-align:left;margin-left:-.1pt;margin-top:25.6pt;width:438.8pt;height:63.7pt;z-index:251673600" coordsize="55727,8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">
                <v:shape id="Afbeelding 1" o:spid="_x0000_s1042" type="#_x0000_t75" style="position:absolute;width:5572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">
                  <v:imagedata r:id="rId23" o:title=""/>
                </v:shape>
                <v:shape id="Tekstvak 1" o:spid="_x0000_s1043" type="#_x0000_t202" style="position:absolute;top:5105;width:5572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" stroked="f">
                  <v:textbox style="mso-fit-shape-to-text:t" inset="0,0,0,0">
                    <w:txbxContent>
                      <w:p w14:paraId="39BE67C1" w14:textId="78293B2E" w:rsidR="00706A4F" w:rsidRPr="007B0358" w:rsidRDefault="00706A4F" w:rsidP="00706A4F">
                        <w:pPr>
                          <w:pStyle w:val="Bijschrift"/>
                        </w:pPr>
                        <w:r>
                          <w:t xml:space="preserve">Figuur </w:t>
                        </w:r>
                        <w:r>
                          <w:fldChar w:fldCharType="begin"/>
                        </w:r>
                        <w:r>
                          <w:instrText xml:space="preserve"> SEQ Figuur \* ARABIC </w:instrText>
                        </w:r>
                        <w:r>
                          <w:fldChar w:fldCharType="separate"/>
                        </w:r>
                        <w:r w:rsidR="00CF2E03">
                          <w:rPr>
                            <w:noProof/>
                          </w:rPr>
                          <w:t>7</w:t>
                        </w:r>
                        <w:r>
                          <w:fldChar w:fldCharType="end"/>
                        </w:r>
                        <w:r>
                          <w:t>: Inline style attribuut in Vrt.be</w:t>
                        </w:r>
                      </w:p>
                    </w:txbxContent>
                  </v:textbox>
                </v:shape>
                <w10:wrap type="square"/>
              </v:group>
            </w:pict>
          </mc:Fallback>
        </mc:AlternateContent>
      </w:r>
      <w:r w:rsidR="00895796">
        <w:t>Inline style attributen?</w:t>
      </w:r>
    </w:p>
    <w:p w14:paraId="72577D5A" w14:textId="2311670B" w:rsidR="00895796" w:rsidRDefault="00895796" w:rsidP="00895796"/>
    <w:p w14:paraId="481F4630" w14:textId="77777777" w:rsidR="00C93BA9" w:rsidRDefault="00C93BA9" w:rsidP="00895796"/>
    <w:p w14:paraId="5D8ADB76" w14:textId="77777777" w:rsidR="00C93BA9" w:rsidRDefault="00C93BA9" w:rsidP="00895796"/>
    <w:p w14:paraId="5B32293F" w14:textId="319583C0" w:rsidR="00C93BA9" w:rsidRDefault="00C93BA9" w:rsidP="00895796">
      <w:r>
        <w:t>In bovenstaande afbeelding vind</w:t>
      </w:r>
      <w:r w:rsidR="00710FD1">
        <w:t>t je een inline style attribuut in de website Vrt.be</w:t>
      </w:r>
    </w:p>
    <w:p w14:paraId="1B78D5BD" w14:textId="3C330B3E" w:rsidR="007D71A7" w:rsidRDefault="00C20372" w:rsidP="007D71A7">
      <w:pPr>
        <w:pStyle w:val="Kop4"/>
      </w:pPr>
      <w:r>
        <w:rPr>
          <w:noProof/>
        </w:rPr>
        <mc:AlternateContent>
          <mc:Choice Requires="wpg">
            <w:drawing>
              <wp:anchor distT="0" distB="0" distL="114300" distR="114300" simplePos="0" relativeHeight="251677696" behindDoc="0" locked="0" layoutInCell="1" allowOverlap="1" wp14:anchorId="0D432769" wp14:editId="02B8012F">
                <wp:simplePos x="0" y="0"/>
                <wp:positionH relativeFrom="column">
                  <wp:posOffset>-1270</wp:posOffset>
                </wp:positionH>
                <wp:positionV relativeFrom="paragraph">
                  <wp:posOffset>325120</wp:posOffset>
                </wp:positionV>
                <wp:extent cx="5648960" cy="2272030"/>
                <wp:effectExtent l="0" t="0" r="8890" b="0"/>
                <wp:wrapSquare wrapText="bothSides"/>
                <wp:docPr id="133809626" name="Groep 7"/>
                <wp:cNvGraphicFramePr/>
                <a:graphic xmlns:a="http://schemas.openxmlformats.org/drawingml/2006/main">
                  <a:graphicData uri="http://schemas.microsoft.com/office/word/2010/wordprocessingGroup">
                    <wpg:wgp>
                      <wpg:cNvGrpSpPr/>
                      <wpg:grpSpPr>
                        <a:xfrm>
                          <a:off x="0" y="0"/>
                          <a:ext cx="5648960" cy="2272030"/>
                          <a:chOff x="0" y="0"/>
                          <a:chExt cx="5648960" cy="2272030"/>
                        </a:xfrm>
                      </wpg:grpSpPr>
                      <pic:pic xmlns:pic="http://schemas.openxmlformats.org/drawingml/2006/picture">
                        <pic:nvPicPr>
                          <pic:cNvPr id="528374684" name="Afbeelding 1" descr="Afbeelding met tekst, schermopname, Lettertype, software&#10;&#10;Automatisch gegenereerde beschrijvi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648960" cy="1914525"/>
                          </a:xfrm>
                          <a:prstGeom prst="rect">
                            <a:avLst/>
                          </a:prstGeom>
                        </pic:spPr>
                      </pic:pic>
                      <wps:wsp>
                        <wps:cNvPr id="2109489337" name="Tekstvak 1"/>
                        <wps:cNvSpPr txBox="1"/>
                        <wps:spPr>
                          <a:xfrm>
                            <a:off x="0" y="1973580"/>
                            <a:ext cx="5648960" cy="298450"/>
                          </a:xfrm>
                          <a:prstGeom prst="rect">
                            <a:avLst/>
                          </a:prstGeom>
                          <a:solidFill>
                            <a:prstClr val="white"/>
                          </a:solidFill>
                          <a:ln>
                            <a:noFill/>
                          </a:ln>
                        </wps:spPr>
                        <wps:txbx>
                          <w:txbxContent>
                            <w:p w14:paraId="123C2422" w14:textId="634D8A32" w:rsidR="00C20372" w:rsidRPr="00266AA5" w:rsidRDefault="00C20372" w:rsidP="00C20372">
                              <w:pPr>
                                <w:pStyle w:val="Bijschrift"/>
                              </w:pPr>
                              <w:r>
                                <w:t xml:space="preserve">Figuur </w:t>
                              </w:r>
                              <w:r>
                                <w:fldChar w:fldCharType="begin"/>
                              </w:r>
                              <w:r>
                                <w:instrText xml:space="preserve"> SEQ Figuur \* ARABIC </w:instrText>
                              </w:r>
                              <w:r>
                                <w:fldChar w:fldCharType="separate"/>
                              </w:r>
                              <w:r w:rsidR="00CF2E03">
                                <w:rPr>
                                  <w:noProof/>
                                </w:rPr>
                                <w:t>8</w:t>
                              </w:r>
                              <w:r>
                                <w:fldChar w:fldCharType="end"/>
                              </w:r>
                              <w:r>
                                <w:t>: Style blok in Vrt.be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432769" id="Groep 7" o:spid="_x0000_s1044" style="position:absolute;left:0;text-align:left;margin-left:-.1pt;margin-top:25.6pt;width:444.8pt;height:178.9pt;z-index:251677696" coordsize="56489,22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">
                <v:shape id="Afbeelding 1" o:spid="_x0000_s1045" type="#_x0000_t75" alt="Afbeelding met tekst, schermopname, Lettertype, software&#10;&#10;Automatisch gegenereerde beschrijving" style="position:absolute;width:56489;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">
                  <v:imagedata r:id="rId25" o:title="Afbeelding met tekst, schermopname, Lettertype, software&#10;&#10;Automatisch gegenereerde beschrijving"/>
                </v:shape>
                <v:shape id="Tekstvak 1" o:spid="_x0000_s1046" type="#_x0000_t202" style="position:absolute;top:19735;width:5648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" stroked="f">
                  <v:textbox style="mso-fit-shape-to-text:t" inset="0,0,0,0">
                    <w:txbxContent>
                      <w:p w14:paraId="123C2422" w14:textId="634D8A32" w:rsidR="00C20372" w:rsidRPr="00266AA5" w:rsidRDefault="00C20372" w:rsidP="00C20372">
                        <w:pPr>
                          <w:pStyle w:val="Bijschrift"/>
                        </w:pPr>
                        <w:r>
                          <w:t xml:space="preserve">Figuur </w:t>
                        </w:r>
                        <w:r>
                          <w:fldChar w:fldCharType="begin"/>
                        </w:r>
                        <w:r>
                          <w:instrText xml:space="preserve"> SEQ Figuur \* ARABIC </w:instrText>
                        </w:r>
                        <w:r>
                          <w:fldChar w:fldCharType="separate"/>
                        </w:r>
                        <w:r w:rsidR="00CF2E03">
                          <w:rPr>
                            <w:noProof/>
                          </w:rPr>
                          <w:t>8</w:t>
                        </w:r>
                        <w:r>
                          <w:fldChar w:fldCharType="end"/>
                        </w:r>
                        <w:r>
                          <w:t>: Style blok in Vrt.be</w:t>
                        </w:r>
                      </w:p>
                    </w:txbxContent>
                  </v:textbox>
                </v:shape>
                <w10:wrap type="square"/>
              </v:group>
            </w:pict>
          </mc:Fallback>
        </mc:AlternateContent>
      </w:r>
      <w:r w:rsidR="007D71A7">
        <w:t>&lt;style&gt; blokken?</w:t>
      </w:r>
    </w:p>
    <w:p w14:paraId="3FF26C5F" w14:textId="3577F541" w:rsidR="00C20372" w:rsidRDefault="00C20372" w:rsidP="00C20372">
      <w:r>
        <w:t>Dit is een van de style blokken die ik gevonden heb in de website Vrt.be het zijn er een paar dit is er een van.</w:t>
      </w:r>
    </w:p>
    <w:p w14:paraId="79376087" w14:textId="6AF7C9AE" w:rsidR="00DD6DE5" w:rsidRDefault="00CF2E03" w:rsidP="00DD6DE5">
      <w:pPr>
        <w:pStyle w:val="Kop4"/>
      </w:pPr>
      <w:r>
        <w:rPr>
          <w:noProof/>
        </w:rPr>
        <mc:AlternateContent>
          <mc:Choice Requires="wpg">
            <w:drawing>
              <wp:anchor distT="0" distB="0" distL="114300" distR="114300" simplePos="0" relativeHeight="251681792" behindDoc="0" locked="0" layoutInCell="1" allowOverlap="1" wp14:anchorId="3F0106A8" wp14:editId="45B8F501">
                <wp:simplePos x="0" y="0"/>
                <wp:positionH relativeFrom="column">
                  <wp:posOffset>-1270</wp:posOffset>
                </wp:positionH>
                <wp:positionV relativeFrom="paragraph">
                  <wp:posOffset>326390</wp:posOffset>
                </wp:positionV>
                <wp:extent cx="5639435" cy="839470"/>
                <wp:effectExtent l="0" t="0" r="0" b="0"/>
                <wp:wrapSquare wrapText="bothSides"/>
                <wp:docPr id="818168395" name="Groep 8"/>
                <wp:cNvGraphicFramePr/>
                <a:graphic xmlns:a="http://schemas.openxmlformats.org/drawingml/2006/main">
                  <a:graphicData uri="http://schemas.microsoft.com/office/word/2010/wordprocessingGroup">
                    <wpg:wgp>
                      <wpg:cNvGrpSpPr/>
                      <wpg:grpSpPr>
                        <a:xfrm>
                          <a:off x="0" y="0"/>
                          <a:ext cx="5639435" cy="839470"/>
                          <a:chOff x="0" y="0"/>
                          <a:chExt cx="5639435" cy="839470"/>
                        </a:xfrm>
                      </wpg:grpSpPr>
                      <pic:pic xmlns:pic="http://schemas.openxmlformats.org/drawingml/2006/picture">
                        <pic:nvPicPr>
                          <pic:cNvPr id="2096320538" name="Afbeelding 1" descr="Afbeelding met tekst, schermopname, Lettertype, Elektrisch blauw&#10;&#10;Automatisch gegenereerde beschrijvi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39435" cy="485775"/>
                          </a:xfrm>
                          <a:prstGeom prst="rect">
                            <a:avLst/>
                          </a:prstGeom>
                        </pic:spPr>
                      </pic:pic>
                      <wps:wsp>
                        <wps:cNvPr id="1679441371" name="Tekstvak 1"/>
                        <wps:cNvSpPr txBox="1"/>
                        <wps:spPr>
                          <a:xfrm>
                            <a:off x="0" y="541020"/>
                            <a:ext cx="5639435" cy="298450"/>
                          </a:xfrm>
                          <a:prstGeom prst="rect">
                            <a:avLst/>
                          </a:prstGeom>
                          <a:solidFill>
                            <a:prstClr val="white"/>
                          </a:solidFill>
                          <a:ln>
                            <a:noFill/>
                          </a:ln>
                        </wps:spPr>
                        <wps:txbx>
                          <w:txbxContent>
                            <w:p w14:paraId="3D44C156" w14:textId="0AC7005F" w:rsidR="00CF2E03" w:rsidRPr="000E65B3" w:rsidRDefault="00CF2E03" w:rsidP="00CF2E03">
                              <w:pPr>
                                <w:pStyle w:val="Bijschrift"/>
                              </w:pPr>
                              <w:r>
                                <w:t xml:space="preserve">Figuur </w:t>
                              </w:r>
                              <w:r>
                                <w:fldChar w:fldCharType="begin"/>
                              </w:r>
                              <w:r>
                                <w:instrText xml:space="preserve"> SEQ Figuur \* ARABIC </w:instrText>
                              </w:r>
                              <w:r>
                                <w:fldChar w:fldCharType="separate"/>
                              </w:r>
                              <w:r>
                                <w:rPr>
                                  <w:noProof/>
                                </w:rPr>
                                <w:t>9</w:t>
                              </w:r>
                              <w:r>
                                <w:fldChar w:fldCharType="end"/>
                              </w:r>
                              <w:r>
                                <w:t>: Link naar stylesheet in Vrt.be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0106A8" id="Groep 8" o:spid="_x0000_s1047" style="position:absolute;left:0;text-align:left;margin-left:-.1pt;margin-top:25.7pt;width:444.05pt;height:66.1pt;z-index:251681792" coordsize="56394,8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">
                <v:shape id="Afbeelding 1" o:spid="_x0000_s1048" type="#_x0000_t75" alt="Afbeelding met tekst, schermopname, Lettertype, Elektrisch blauw&#10;&#10;Automatisch gegenereerde beschrijving" style="position:absolute;width:56394;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">
                  <v:imagedata r:id="rId27" o:title="Afbeelding met tekst, schermopname, Lettertype, Elektrisch blauw&#10;&#10;Automatisch gegenereerde beschrijving"/>
                </v:shape>
                <v:shape id="Tekstvak 1" o:spid="_x0000_s1049" type="#_x0000_t202" style="position:absolute;top:5410;width:5639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" stroked="f">
                  <v:textbox style="mso-fit-shape-to-text:t" inset="0,0,0,0">
                    <w:txbxContent>
                      <w:p w14:paraId="3D44C156" w14:textId="0AC7005F" w:rsidR="00CF2E03" w:rsidRPr="000E65B3" w:rsidRDefault="00CF2E03" w:rsidP="00CF2E03">
                        <w:pPr>
                          <w:pStyle w:val="Bijschrift"/>
                        </w:pPr>
                        <w:r>
                          <w:t xml:space="preserve">Figuur </w:t>
                        </w:r>
                        <w:r>
                          <w:fldChar w:fldCharType="begin"/>
                        </w:r>
                        <w:r>
                          <w:instrText xml:space="preserve"> SEQ Figuur \* ARABIC </w:instrText>
                        </w:r>
                        <w:r>
                          <w:fldChar w:fldCharType="separate"/>
                        </w:r>
                        <w:r>
                          <w:rPr>
                            <w:noProof/>
                          </w:rPr>
                          <w:t>9</w:t>
                        </w:r>
                        <w:r>
                          <w:fldChar w:fldCharType="end"/>
                        </w:r>
                        <w:r>
                          <w:t>: Link naar stylesheet in Vrt.be</w:t>
                        </w:r>
                      </w:p>
                    </w:txbxContent>
                  </v:textbox>
                </v:shape>
                <w10:wrap type="square"/>
              </v:group>
            </w:pict>
          </mc:Fallback>
        </mc:AlternateContent>
      </w:r>
      <w:r w:rsidR="00DD6DE5" w:rsidRPr="00DD6DE5">
        <w:t>&lt;link&gt; verwijzingen naar aparte CSS-bestanden?</w:t>
      </w:r>
    </w:p>
    <w:p w14:paraId="59562D81" w14:textId="7C346424" w:rsidR="00DD6DE5" w:rsidRDefault="00612BAE" w:rsidP="00DD6DE5">
      <w:r>
        <w:t>Hier vond ik een van de drie links naar een stylesheet die ik heb gevonden in de website Vrt.be. Deze reguleert die cookies als je kijkt naar de link veronderstel ik.</w:t>
      </w:r>
    </w:p>
    <w:p w14:paraId="6F6828A6" w14:textId="3B1E4E85" w:rsidR="002F584E" w:rsidRDefault="002F584E" w:rsidP="002F584E">
      <w:pPr>
        <w:pStyle w:val="Kop2"/>
      </w:pPr>
      <w:r>
        <w:t>Opdracht 7 – ex vs em</w:t>
      </w:r>
    </w:p>
    <w:p w14:paraId="4C947E2A" w14:textId="2FA06F1F" w:rsidR="002F584E" w:rsidRDefault="002F584E" w:rsidP="002F584E">
      <w:pPr>
        <w:pStyle w:val="Kop3"/>
      </w:pPr>
      <w:r>
        <w:t>Welke wordt groter weergegeven 2ex of 2em?</w:t>
      </w:r>
    </w:p>
    <w:p w14:paraId="2F80D484" w14:textId="4758AC6A" w:rsidR="002F584E" w:rsidRDefault="00CF72A5" w:rsidP="002F584E">
      <w:r>
        <w:t>Na opzoeken heb ik gevonden dat dit 2em zou zijn. Een em is namelijk de standaard grootte van het font, meestal 16px.</w:t>
      </w:r>
    </w:p>
    <w:p w14:paraId="07A604AA" w14:textId="0EE1E2CC" w:rsidR="00CF72A5" w:rsidRDefault="00CF72A5" w:rsidP="002F584E">
      <w:r>
        <w:t xml:space="preserve">Een ex is </w:t>
      </w:r>
      <w:r w:rsidR="00AB7052">
        <w:t>naar het schijnt de grootte van de letter x.</w:t>
      </w:r>
    </w:p>
    <w:p w14:paraId="76CC74FB" w14:textId="6795660E" w:rsidR="00AB7052" w:rsidRPr="002F584E" w:rsidRDefault="00AB7052" w:rsidP="002F584E">
      <w:r>
        <w:t>Al doe je twee maal de letter x of twee maal de standaard lettergrote van het font dan zal je altijd meer uitkomen met em.</w:t>
      </w:r>
    </w:p>
    <w:p w14:paraId="48A6CB83" w14:textId="2711407F" w:rsidR="007D71A7" w:rsidRPr="007D71A7" w:rsidRDefault="007D71A7" w:rsidP="007D71A7"/>
    <w:sectPr w:rsidR="007D71A7" w:rsidRPr="007D71A7" w:rsidSect="001E465F">
      <w:headerReference w:type="default" r:id="rId28"/>
      <w:footerReference w:type="default" r:id="rId29"/>
      <w:footnotePr>
        <w:numRestart w:val="eachPage"/>
      </w:footnotePr>
      <w:pgSz w:w="11907" w:h="16840" w:code="9"/>
      <w:pgMar w:top="1134" w:right="1134" w:bottom="1134" w:left="1418" w:header="851" w:footer="851"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2D7E6" w14:textId="77777777" w:rsidR="001C4F2A" w:rsidRDefault="001C4F2A">
      <w:pPr>
        <w:spacing w:after="0"/>
      </w:pPr>
      <w:r>
        <w:separator/>
      </w:r>
    </w:p>
  </w:endnote>
  <w:endnote w:type="continuationSeparator" w:id="0">
    <w:p w14:paraId="4286FB8B" w14:textId="77777777" w:rsidR="001C4F2A" w:rsidRDefault="001C4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7A1B9" w14:textId="03EDE3E1" w:rsidR="005C218D" w:rsidRDefault="001036EC" w:rsidP="001B7ECF">
    <w:pPr>
      <w:pStyle w:val="Voettekst"/>
      <w:pBdr>
        <w:top w:val="single" w:sz="4" w:space="1" w:color="auto"/>
      </w:pBdr>
      <w:tabs>
        <w:tab w:val="clear" w:pos="9639"/>
        <w:tab w:val="right" w:pos="9356"/>
      </w:tabs>
    </w:pPr>
    <w:r>
      <w:rPr>
        <w:rFonts w:ascii="Helvetica" w:hAnsi="Helvetica"/>
      </w:rPr>
      <w:t>Web Development</w:t>
    </w:r>
    <w:r w:rsidR="001E465F">
      <w:rPr>
        <w:rFonts w:ascii="Helvetica" w:hAnsi="Helvetica"/>
      </w:rPr>
      <w:t xml:space="preserve"> – Aiden Storme</w:t>
    </w:r>
    <w:r w:rsidR="00F11A9F">
      <w:tab/>
    </w:r>
    <w:r w:rsidR="001B7ECF" w:rsidRPr="00F11A9F">
      <w:rPr>
        <w:rStyle w:val="Paginanummer"/>
        <w:rFonts w:asciiTheme="minorHAnsi" w:hAnsiTheme="minorHAnsi" w:cstheme="minorHAnsi"/>
      </w:rPr>
      <w:fldChar w:fldCharType="begin"/>
    </w:r>
    <w:r w:rsidR="001B7ECF" w:rsidRPr="00F11A9F">
      <w:rPr>
        <w:rStyle w:val="Paginanummer"/>
        <w:rFonts w:asciiTheme="minorHAnsi" w:hAnsiTheme="minorHAnsi" w:cstheme="minorHAnsi"/>
      </w:rPr>
      <w:instrText xml:space="preserve"> PAGE </w:instrText>
    </w:r>
    <w:r w:rsidR="001B7ECF" w:rsidRPr="00F11A9F">
      <w:rPr>
        <w:rStyle w:val="Paginanummer"/>
        <w:rFonts w:asciiTheme="minorHAnsi" w:hAnsiTheme="minorHAnsi" w:cstheme="minorHAnsi"/>
      </w:rPr>
      <w:fldChar w:fldCharType="separate"/>
    </w:r>
    <w:r w:rsidR="00903518">
      <w:rPr>
        <w:rStyle w:val="Paginanummer"/>
        <w:rFonts w:asciiTheme="minorHAnsi" w:hAnsiTheme="minorHAnsi" w:cstheme="minorHAnsi"/>
        <w:noProof/>
      </w:rPr>
      <w:t>11</w:t>
    </w:r>
    <w:r w:rsidR="001B7ECF" w:rsidRPr="00F11A9F">
      <w:rPr>
        <w:rStyle w:val="Paginanumm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9A3A1" w14:textId="77777777" w:rsidR="001C4F2A" w:rsidRDefault="001C4F2A">
      <w:pPr>
        <w:spacing w:after="0"/>
      </w:pPr>
      <w:r>
        <w:separator/>
      </w:r>
    </w:p>
  </w:footnote>
  <w:footnote w:type="continuationSeparator" w:id="0">
    <w:p w14:paraId="50F99BC8" w14:textId="77777777" w:rsidR="001C4F2A" w:rsidRDefault="001C4F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46A7D" w14:textId="77777777" w:rsidR="005C218D" w:rsidRPr="00F11A9F" w:rsidRDefault="00F11A9F">
    <w:pPr>
      <w:pStyle w:val="Koptekst"/>
      <w:rPr>
        <w:rFonts w:asciiTheme="minorHAnsi" w:hAnsiTheme="minorHAnsi" w:cstheme="minorHAnsi"/>
      </w:rPr>
    </w:pPr>
    <w:r w:rsidRPr="00F11A9F">
      <w:rPr>
        <w:rFonts w:asciiTheme="minorHAnsi" w:hAnsiTheme="minorHAnsi" w:cstheme="minorHAnsi"/>
      </w:rPr>
      <w:tab/>
    </w:r>
    <w:r w:rsidRPr="00F11A9F">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854BAF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4F6C385E"/>
    <w:multiLevelType w:val="hybridMultilevel"/>
    <w:tmpl w:val="647EA50C"/>
    <w:lvl w:ilvl="0" w:tplc="5ED0B716">
      <w:numFmt w:val="bullet"/>
      <w:lvlText w:val="-"/>
      <w:lvlJc w:val="left"/>
      <w:pPr>
        <w:ind w:left="720" w:hanging="360"/>
      </w:pPr>
      <w:rPr>
        <w:rFonts w:ascii="Arial" w:eastAsia="Times New Roman"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9E763DC"/>
    <w:multiLevelType w:val="hybridMultilevel"/>
    <w:tmpl w:val="CD34C970"/>
    <w:lvl w:ilvl="0" w:tplc="A3FC9D8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15428970">
    <w:abstractNumId w:val="0"/>
  </w:num>
  <w:num w:numId="2" w16cid:durableId="323318621">
    <w:abstractNumId w:val="0"/>
  </w:num>
  <w:num w:numId="3" w16cid:durableId="1503207034">
    <w:abstractNumId w:val="0"/>
  </w:num>
  <w:num w:numId="4" w16cid:durableId="2131166806">
    <w:abstractNumId w:val="2"/>
  </w:num>
  <w:num w:numId="5" w16cid:durableId="827786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5C"/>
    <w:rsid w:val="000019AD"/>
    <w:rsid w:val="00005331"/>
    <w:rsid w:val="00007C3D"/>
    <w:rsid w:val="0001227F"/>
    <w:rsid w:val="00013A5C"/>
    <w:rsid w:val="00024AD6"/>
    <w:rsid w:val="00036FE8"/>
    <w:rsid w:val="00053B5C"/>
    <w:rsid w:val="00055333"/>
    <w:rsid w:val="00055B66"/>
    <w:rsid w:val="00064577"/>
    <w:rsid w:val="0006467C"/>
    <w:rsid w:val="000723A3"/>
    <w:rsid w:val="0007274E"/>
    <w:rsid w:val="0007761D"/>
    <w:rsid w:val="000838F2"/>
    <w:rsid w:val="00084C9D"/>
    <w:rsid w:val="00086117"/>
    <w:rsid w:val="00090B4C"/>
    <w:rsid w:val="00090D59"/>
    <w:rsid w:val="0009522B"/>
    <w:rsid w:val="000A06A6"/>
    <w:rsid w:val="000A0EE0"/>
    <w:rsid w:val="000A7B78"/>
    <w:rsid w:val="000B2ABE"/>
    <w:rsid w:val="000B3A38"/>
    <w:rsid w:val="000B4A65"/>
    <w:rsid w:val="000D0D54"/>
    <w:rsid w:val="000D41AF"/>
    <w:rsid w:val="000D5BD8"/>
    <w:rsid w:val="000F09F7"/>
    <w:rsid w:val="000F3585"/>
    <w:rsid w:val="001036EC"/>
    <w:rsid w:val="00106A1C"/>
    <w:rsid w:val="001116B4"/>
    <w:rsid w:val="00113A36"/>
    <w:rsid w:val="001140BF"/>
    <w:rsid w:val="001235AE"/>
    <w:rsid w:val="00132D19"/>
    <w:rsid w:val="00142ADC"/>
    <w:rsid w:val="001530EB"/>
    <w:rsid w:val="0015671A"/>
    <w:rsid w:val="00161163"/>
    <w:rsid w:val="00161F7F"/>
    <w:rsid w:val="00171478"/>
    <w:rsid w:val="00176D5C"/>
    <w:rsid w:val="0018117C"/>
    <w:rsid w:val="001826D3"/>
    <w:rsid w:val="00195BBF"/>
    <w:rsid w:val="001A003D"/>
    <w:rsid w:val="001A12E6"/>
    <w:rsid w:val="001A7365"/>
    <w:rsid w:val="001B7ECF"/>
    <w:rsid w:val="001C2181"/>
    <w:rsid w:val="001C4F2A"/>
    <w:rsid w:val="001C6DCD"/>
    <w:rsid w:val="001D14B8"/>
    <w:rsid w:val="001D3E7B"/>
    <w:rsid w:val="001D44B8"/>
    <w:rsid w:val="001D5E65"/>
    <w:rsid w:val="001E465F"/>
    <w:rsid w:val="002070AD"/>
    <w:rsid w:val="0021475C"/>
    <w:rsid w:val="00215921"/>
    <w:rsid w:val="002170BD"/>
    <w:rsid w:val="002206D7"/>
    <w:rsid w:val="00220964"/>
    <w:rsid w:val="00220CFC"/>
    <w:rsid w:val="0022602F"/>
    <w:rsid w:val="00233B7D"/>
    <w:rsid w:val="00235810"/>
    <w:rsid w:val="002359E0"/>
    <w:rsid w:val="00236D16"/>
    <w:rsid w:val="0024013E"/>
    <w:rsid w:val="0024387C"/>
    <w:rsid w:val="00244443"/>
    <w:rsid w:val="0025374A"/>
    <w:rsid w:val="00261B98"/>
    <w:rsid w:val="00263673"/>
    <w:rsid w:val="00273845"/>
    <w:rsid w:val="00287C57"/>
    <w:rsid w:val="00292585"/>
    <w:rsid w:val="00294E0E"/>
    <w:rsid w:val="002A3CCB"/>
    <w:rsid w:val="002A3DE6"/>
    <w:rsid w:val="002A4646"/>
    <w:rsid w:val="002A67C6"/>
    <w:rsid w:val="002C6610"/>
    <w:rsid w:val="002D014D"/>
    <w:rsid w:val="002D521D"/>
    <w:rsid w:val="002D7552"/>
    <w:rsid w:val="002E13E8"/>
    <w:rsid w:val="002E55EB"/>
    <w:rsid w:val="002E5EB0"/>
    <w:rsid w:val="002F584E"/>
    <w:rsid w:val="002F7C28"/>
    <w:rsid w:val="003001C0"/>
    <w:rsid w:val="00303470"/>
    <w:rsid w:val="003119A0"/>
    <w:rsid w:val="00320064"/>
    <w:rsid w:val="00323355"/>
    <w:rsid w:val="00325259"/>
    <w:rsid w:val="00325659"/>
    <w:rsid w:val="003277DA"/>
    <w:rsid w:val="00327C72"/>
    <w:rsid w:val="0033129B"/>
    <w:rsid w:val="003319A8"/>
    <w:rsid w:val="00334546"/>
    <w:rsid w:val="00354938"/>
    <w:rsid w:val="003574BD"/>
    <w:rsid w:val="00357AB6"/>
    <w:rsid w:val="00362988"/>
    <w:rsid w:val="00371D86"/>
    <w:rsid w:val="0037419A"/>
    <w:rsid w:val="00374663"/>
    <w:rsid w:val="0038301F"/>
    <w:rsid w:val="003926D4"/>
    <w:rsid w:val="003A34A1"/>
    <w:rsid w:val="003A394F"/>
    <w:rsid w:val="003A69AD"/>
    <w:rsid w:val="003A7798"/>
    <w:rsid w:val="003A7B0F"/>
    <w:rsid w:val="003A7FCE"/>
    <w:rsid w:val="003B43B4"/>
    <w:rsid w:val="003B74CD"/>
    <w:rsid w:val="003D54EB"/>
    <w:rsid w:val="003E4106"/>
    <w:rsid w:val="003E7284"/>
    <w:rsid w:val="003F0912"/>
    <w:rsid w:val="003F5149"/>
    <w:rsid w:val="00410FC2"/>
    <w:rsid w:val="0041169A"/>
    <w:rsid w:val="00417184"/>
    <w:rsid w:val="00423602"/>
    <w:rsid w:val="00431E1B"/>
    <w:rsid w:val="0043317D"/>
    <w:rsid w:val="00441611"/>
    <w:rsid w:val="00445C7B"/>
    <w:rsid w:val="00446000"/>
    <w:rsid w:val="0044735D"/>
    <w:rsid w:val="00451BFA"/>
    <w:rsid w:val="00457C90"/>
    <w:rsid w:val="00466498"/>
    <w:rsid w:val="00473EF8"/>
    <w:rsid w:val="0047440C"/>
    <w:rsid w:val="00481ABA"/>
    <w:rsid w:val="004843E5"/>
    <w:rsid w:val="00484403"/>
    <w:rsid w:val="004856AF"/>
    <w:rsid w:val="00492031"/>
    <w:rsid w:val="004A1BBD"/>
    <w:rsid w:val="004B01C9"/>
    <w:rsid w:val="004B1FC2"/>
    <w:rsid w:val="004B4315"/>
    <w:rsid w:val="004C1101"/>
    <w:rsid w:val="004C646F"/>
    <w:rsid w:val="004D1FC0"/>
    <w:rsid w:val="004E0221"/>
    <w:rsid w:val="004E1331"/>
    <w:rsid w:val="004F16C5"/>
    <w:rsid w:val="00500C1F"/>
    <w:rsid w:val="00502E94"/>
    <w:rsid w:val="00503815"/>
    <w:rsid w:val="00504527"/>
    <w:rsid w:val="005106AF"/>
    <w:rsid w:val="005112A3"/>
    <w:rsid w:val="00511DC7"/>
    <w:rsid w:val="0051206F"/>
    <w:rsid w:val="0051425F"/>
    <w:rsid w:val="005218BE"/>
    <w:rsid w:val="00523CE2"/>
    <w:rsid w:val="00531777"/>
    <w:rsid w:val="00531FC7"/>
    <w:rsid w:val="00533536"/>
    <w:rsid w:val="00536F90"/>
    <w:rsid w:val="00546068"/>
    <w:rsid w:val="00546546"/>
    <w:rsid w:val="005479A4"/>
    <w:rsid w:val="00550A9E"/>
    <w:rsid w:val="00550ACD"/>
    <w:rsid w:val="00555E4C"/>
    <w:rsid w:val="00560E0A"/>
    <w:rsid w:val="0056126D"/>
    <w:rsid w:val="0056143E"/>
    <w:rsid w:val="00562420"/>
    <w:rsid w:val="005670CA"/>
    <w:rsid w:val="00572EC5"/>
    <w:rsid w:val="0057502C"/>
    <w:rsid w:val="00575583"/>
    <w:rsid w:val="00580E64"/>
    <w:rsid w:val="00581D8B"/>
    <w:rsid w:val="0058203C"/>
    <w:rsid w:val="0058239D"/>
    <w:rsid w:val="00583F31"/>
    <w:rsid w:val="00584C8C"/>
    <w:rsid w:val="00587993"/>
    <w:rsid w:val="00597825"/>
    <w:rsid w:val="005A22F5"/>
    <w:rsid w:val="005B4BC7"/>
    <w:rsid w:val="005B5913"/>
    <w:rsid w:val="005C218D"/>
    <w:rsid w:val="005D1CF1"/>
    <w:rsid w:val="005D695C"/>
    <w:rsid w:val="005E29FF"/>
    <w:rsid w:val="00602F95"/>
    <w:rsid w:val="00602F9E"/>
    <w:rsid w:val="006041E2"/>
    <w:rsid w:val="006054F2"/>
    <w:rsid w:val="0060626A"/>
    <w:rsid w:val="006118A6"/>
    <w:rsid w:val="006121F4"/>
    <w:rsid w:val="00612BAE"/>
    <w:rsid w:val="0061605E"/>
    <w:rsid w:val="006440E1"/>
    <w:rsid w:val="00644942"/>
    <w:rsid w:val="00645E02"/>
    <w:rsid w:val="00650FB8"/>
    <w:rsid w:val="006578E4"/>
    <w:rsid w:val="00663CA9"/>
    <w:rsid w:val="00674176"/>
    <w:rsid w:val="00680556"/>
    <w:rsid w:val="0068120E"/>
    <w:rsid w:val="00684A6A"/>
    <w:rsid w:val="00685F8D"/>
    <w:rsid w:val="00687024"/>
    <w:rsid w:val="006947BA"/>
    <w:rsid w:val="006B1521"/>
    <w:rsid w:val="006B3C50"/>
    <w:rsid w:val="006B69AE"/>
    <w:rsid w:val="006C0B5E"/>
    <w:rsid w:val="006C3C64"/>
    <w:rsid w:val="006D3548"/>
    <w:rsid w:val="006D427F"/>
    <w:rsid w:val="006D522D"/>
    <w:rsid w:val="006E2241"/>
    <w:rsid w:val="006E4E74"/>
    <w:rsid w:val="006E753B"/>
    <w:rsid w:val="006F2D10"/>
    <w:rsid w:val="006F5617"/>
    <w:rsid w:val="006F5BF7"/>
    <w:rsid w:val="006F606A"/>
    <w:rsid w:val="007006A2"/>
    <w:rsid w:val="007010D6"/>
    <w:rsid w:val="00701D2A"/>
    <w:rsid w:val="00702F3E"/>
    <w:rsid w:val="007060CE"/>
    <w:rsid w:val="00706245"/>
    <w:rsid w:val="00706A4F"/>
    <w:rsid w:val="007100B0"/>
    <w:rsid w:val="00710B0C"/>
    <w:rsid w:val="00710FD1"/>
    <w:rsid w:val="00713EC3"/>
    <w:rsid w:val="00715A1A"/>
    <w:rsid w:val="00716919"/>
    <w:rsid w:val="00717F54"/>
    <w:rsid w:val="0072112C"/>
    <w:rsid w:val="00721A60"/>
    <w:rsid w:val="00726369"/>
    <w:rsid w:val="0072669B"/>
    <w:rsid w:val="00727475"/>
    <w:rsid w:val="00733564"/>
    <w:rsid w:val="00743D59"/>
    <w:rsid w:val="007451D1"/>
    <w:rsid w:val="007459A8"/>
    <w:rsid w:val="0075067C"/>
    <w:rsid w:val="0075452C"/>
    <w:rsid w:val="00761BB8"/>
    <w:rsid w:val="00772931"/>
    <w:rsid w:val="007736EE"/>
    <w:rsid w:val="00781566"/>
    <w:rsid w:val="0079352C"/>
    <w:rsid w:val="007977FE"/>
    <w:rsid w:val="00797F3A"/>
    <w:rsid w:val="007A193C"/>
    <w:rsid w:val="007A623D"/>
    <w:rsid w:val="007A7E84"/>
    <w:rsid w:val="007B629B"/>
    <w:rsid w:val="007C131F"/>
    <w:rsid w:val="007C193B"/>
    <w:rsid w:val="007C32C0"/>
    <w:rsid w:val="007C3F5E"/>
    <w:rsid w:val="007D3504"/>
    <w:rsid w:val="007D653F"/>
    <w:rsid w:val="007D71A7"/>
    <w:rsid w:val="007D7A9B"/>
    <w:rsid w:val="007E0007"/>
    <w:rsid w:val="007E0571"/>
    <w:rsid w:val="007E32EE"/>
    <w:rsid w:val="007E3C0E"/>
    <w:rsid w:val="007E493C"/>
    <w:rsid w:val="007E67B2"/>
    <w:rsid w:val="007F7904"/>
    <w:rsid w:val="008027E2"/>
    <w:rsid w:val="0080343C"/>
    <w:rsid w:val="00807FB4"/>
    <w:rsid w:val="00810A7A"/>
    <w:rsid w:val="00811D8C"/>
    <w:rsid w:val="00815576"/>
    <w:rsid w:val="00820F63"/>
    <w:rsid w:val="008217CB"/>
    <w:rsid w:val="00836C33"/>
    <w:rsid w:val="008419CE"/>
    <w:rsid w:val="00844162"/>
    <w:rsid w:val="0085704D"/>
    <w:rsid w:val="0086430B"/>
    <w:rsid w:val="008645A4"/>
    <w:rsid w:val="008702F1"/>
    <w:rsid w:val="00874B85"/>
    <w:rsid w:val="008819CA"/>
    <w:rsid w:val="0088425E"/>
    <w:rsid w:val="0088477A"/>
    <w:rsid w:val="00887DE1"/>
    <w:rsid w:val="0089556C"/>
    <w:rsid w:val="00895796"/>
    <w:rsid w:val="008961B6"/>
    <w:rsid w:val="00897ECF"/>
    <w:rsid w:val="008A6A70"/>
    <w:rsid w:val="008B0D23"/>
    <w:rsid w:val="008B351C"/>
    <w:rsid w:val="008D0024"/>
    <w:rsid w:val="008D01D5"/>
    <w:rsid w:val="008E2EE0"/>
    <w:rsid w:val="008E593D"/>
    <w:rsid w:val="008E7494"/>
    <w:rsid w:val="008E791A"/>
    <w:rsid w:val="008F72CA"/>
    <w:rsid w:val="00903518"/>
    <w:rsid w:val="00905073"/>
    <w:rsid w:val="00905ED3"/>
    <w:rsid w:val="009071DF"/>
    <w:rsid w:val="00907D04"/>
    <w:rsid w:val="00912885"/>
    <w:rsid w:val="00917F8C"/>
    <w:rsid w:val="00924836"/>
    <w:rsid w:val="0093235B"/>
    <w:rsid w:val="009330B2"/>
    <w:rsid w:val="00933A56"/>
    <w:rsid w:val="00933C1C"/>
    <w:rsid w:val="009344C6"/>
    <w:rsid w:val="00937708"/>
    <w:rsid w:val="00953BC6"/>
    <w:rsid w:val="009708AB"/>
    <w:rsid w:val="00972DEF"/>
    <w:rsid w:val="0097456F"/>
    <w:rsid w:val="00974D32"/>
    <w:rsid w:val="00977A16"/>
    <w:rsid w:val="00981442"/>
    <w:rsid w:val="0099422D"/>
    <w:rsid w:val="009A31F8"/>
    <w:rsid w:val="009A772B"/>
    <w:rsid w:val="009B4FA8"/>
    <w:rsid w:val="009B77C7"/>
    <w:rsid w:val="009C0500"/>
    <w:rsid w:val="009C2468"/>
    <w:rsid w:val="009C768B"/>
    <w:rsid w:val="009C7C88"/>
    <w:rsid w:val="009D2A1F"/>
    <w:rsid w:val="009D373D"/>
    <w:rsid w:val="009D4B34"/>
    <w:rsid w:val="009E1727"/>
    <w:rsid w:val="009F020D"/>
    <w:rsid w:val="00A001C6"/>
    <w:rsid w:val="00A07855"/>
    <w:rsid w:val="00A07D61"/>
    <w:rsid w:val="00A15A22"/>
    <w:rsid w:val="00A1754E"/>
    <w:rsid w:val="00A234F5"/>
    <w:rsid w:val="00A24B29"/>
    <w:rsid w:val="00A25A07"/>
    <w:rsid w:val="00A25E1C"/>
    <w:rsid w:val="00A26AC4"/>
    <w:rsid w:val="00A26C44"/>
    <w:rsid w:val="00A3164B"/>
    <w:rsid w:val="00A532C9"/>
    <w:rsid w:val="00A543A0"/>
    <w:rsid w:val="00A55C3F"/>
    <w:rsid w:val="00A57A58"/>
    <w:rsid w:val="00A61895"/>
    <w:rsid w:val="00A6201B"/>
    <w:rsid w:val="00A75D41"/>
    <w:rsid w:val="00A813B3"/>
    <w:rsid w:val="00A8381A"/>
    <w:rsid w:val="00A84D40"/>
    <w:rsid w:val="00A87B18"/>
    <w:rsid w:val="00AA2B14"/>
    <w:rsid w:val="00AB108F"/>
    <w:rsid w:val="00AB613B"/>
    <w:rsid w:val="00AB7052"/>
    <w:rsid w:val="00AD6397"/>
    <w:rsid w:val="00AD6CF7"/>
    <w:rsid w:val="00AE236B"/>
    <w:rsid w:val="00AF0F9C"/>
    <w:rsid w:val="00AF169A"/>
    <w:rsid w:val="00AF3829"/>
    <w:rsid w:val="00AF77DA"/>
    <w:rsid w:val="00B1205D"/>
    <w:rsid w:val="00B353D9"/>
    <w:rsid w:val="00B47493"/>
    <w:rsid w:val="00B60CA9"/>
    <w:rsid w:val="00B61718"/>
    <w:rsid w:val="00B7285F"/>
    <w:rsid w:val="00B7440B"/>
    <w:rsid w:val="00B74BFF"/>
    <w:rsid w:val="00B867E8"/>
    <w:rsid w:val="00B91867"/>
    <w:rsid w:val="00B94D8D"/>
    <w:rsid w:val="00B95238"/>
    <w:rsid w:val="00B960CC"/>
    <w:rsid w:val="00BA28F4"/>
    <w:rsid w:val="00BA436D"/>
    <w:rsid w:val="00BB0731"/>
    <w:rsid w:val="00BB16B9"/>
    <w:rsid w:val="00BB7335"/>
    <w:rsid w:val="00BB7468"/>
    <w:rsid w:val="00BC1474"/>
    <w:rsid w:val="00BC183C"/>
    <w:rsid w:val="00BC5ADC"/>
    <w:rsid w:val="00BD2211"/>
    <w:rsid w:val="00BE12FB"/>
    <w:rsid w:val="00BE19E9"/>
    <w:rsid w:val="00BE4D54"/>
    <w:rsid w:val="00BF0EF1"/>
    <w:rsid w:val="00BF53B2"/>
    <w:rsid w:val="00C14E6F"/>
    <w:rsid w:val="00C165CE"/>
    <w:rsid w:val="00C16EDC"/>
    <w:rsid w:val="00C175D1"/>
    <w:rsid w:val="00C20372"/>
    <w:rsid w:val="00C20B79"/>
    <w:rsid w:val="00C21E28"/>
    <w:rsid w:val="00C23904"/>
    <w:rsid w:val="00C3463B"/>
    <w:rsid w:val="00C409AE"/>
    <w:rsid w:val="00C45A6F"/>
    <w:rsid w:val="00C4645C"/>
    <w:rsid w:val="00C54278"/>
    <w:rsid w:val="00C56DA9"/>
    <w:rsid w:val="00C83EB1"/>
    <w:rsid w:val="00C86FE8"/>
    <w:rsid w:val="00C91C91"/>
    <w:rsid w:val="00C93BA9"/>
    <w:rsid w:val="00C94109"/>
    <w:rsid w:val="00CA0CDE"/>
    <w:rsid w:val="00CA2DCC"/>
    <w:rsid w:val="00CA7D04"/>
    <w:rsid w:val="00CC2B96"/>
    <w:rsid w:val="00CC38EA"/>
    <w:rsid w:val="00CD6D2D"/>
    <w:rsid w:val="00CE1969"/>
    <w:rsid w:val="00CE4B37"/>
    <w:rsid w:val="00CE57D7"/>
    <w:rsid w:val="00CE6B19"/>
    <w:rsid w:val="00CE7E4A"/>
    <w:rsid w:val="00CF16C5"/>
    <w:rsid w:val="00CF2E03"/>
    <w:rsid w:val="00CF31E8"/>
    <w:rsid w:val="00CF72A5"/>
    <w:rsid w:val="00D10131"/>
    <w:rsid w:val="00D119B6"/>
    <w:rsid w:val="00D12E17"/>
    <w:rsid w:val="00D34FAB"/>
    <w:rsid w:val="00D44756"/>
    <w:rsid w:val="00D468A6"/>
    <w:rsid w:val="00D56644"/>
    <w:rsid w:val="00D56F3E"/>
    <w:rsid w:val="00D60B08"/>
    <w:rsid w:val="00D664E9"/>
    <w:rsid w:val="00D702F2"/>
    <w:rsid w:val="00D7277A"/>
    <w:rsid w:val="00D809EE"/>
    <w:rsid w:val="00D810DA"/>
    <w:rsid w:val="00D832F2"/>
    <w:rsid w:val="00D960D5"/>
    <w:rsid w:val="00DA265C"/>
    <w:rsid w:val="00DA2FD1"/>
    <w:rsid w:val="00DB233E"/>
    <w:rsid w:val="00DC0DE3"/>
    <w:rsid w:val="00DC1368"/>
    <w:rsid w:val="00DC144B"/>
    <w:rsid w:val="00DD2E5F"/>
    <w:rsid w:val="00DD6DE5"/>
    <w:rsid w:val="00DE185D"/>
    <w:rsid w:val="00DE637A"/>
    <w:rsid w:val="00DE6D15"/>
    <w:rsid w:val="00DE78D5"/>
    <w:rsid w:val="00DF1C07"/>
    <w:rsid w:val="00DF4DE4"/>
    <w:rsid w:val="00E00345"/>
    <w:rsid w:val="00E00A8C"/>
    <w:rsid w:val="00E03328"/>
    <w:rsid w:val="00E072C3"/>
    <w:rsid w:val="00E10423"/>
    <w:rsid w:val="00E2024E"/>
    <w:rsid w:val="00E215F3"/>
    <w:rsid w:val="00E22ECF"/>
    <w:rsid w:val="00E24CC6"/>
    <w:rsid w:val="00E34B76"/>
    <w:rsid w:val="00E769AF"/>
    <w:rsid w:val="00E77A21"/>
    <w:rsid w:val="00EA2236"/>
    <w:rsid w:val="00EA34FA"/>
    <w:rsid w:val="00EA3A56"/>
    <w:rsid w:val="00EA5719"/>
    <w:rsid w:val="00EA6764"/>
    <w:rsid w:val="00EA6CCC"/>
    <w:rsid w:val="00EA6CD7"/>
    <w:rsid w:val="00EB2697"/>
    <w:rsid w:val="00EB3D44"/>
    <w:rsid w:val="00EC08AB"/>
    <w:rsid w:val="00EC336F"/>
    <w:rsid w:val="00EC544E"/>
    <w:rsid w:val="00EC7F51"/>
    <w:rsid w:val="00ED21F3"/>
    <w:rsid w:val="00EE0E73"/>
    <w:rsid w:val="00EE5AFB"/>
    <w:rsid w:val="00EE6132"/>
    <w:rsid w:val="00EE6E87"/>
    <w:rsid w:val="00EE7113"/>
    <w:rsid w:val="00EF1CFF"/>
    <w:rsid w:val="00F0051D"/>
    <w:rsid w:val="00F00C4B"/>
    <w:rsid w:val="00F11A9F"/>
    <w:rsid w:val="00F17B12"/>
    <w:rsid w:val="00F272D3"/>
    <w:rsid w:val="00F27B21"/>
    <w:rsid w:val="00F27EA5"/>
    <w:rsid w:val="00F323DF"/>
    <w:rsid w:val="00F33FB8"/>
    <w:rsid w:val="00F349AC"/>
    <w:rsid w:val="00F37C96"/>
    <w:rsid w:val="00F4782B"/>
    <w:rsid w:val="00F50B11"/>
    <w:rsid w:val="00F545D2"/>
    <w:rsid w:val="00F54861"/>
    <w:rsid w:val="00F652AC"/>
    <w:rsid w:val="00F7584D"/>
    <w:rsid w:val="00F7615D"/>
    <w:rsid w:val="00F815DD"/>
    <w:rsid w:val="00F8790C"/>
    <w:rsid w:val="00FA3310"/>
    <w:rsid w:val="00FA4EAB"/>
    <w:rsid w:val="00FA5B17"/>
    <w:rsid w:val="00FA760F"/>
    <w:rsid w:val="00FA768F"/>
    <w:rsid w:val="00FA7874"/>
    <w:rsid w:val="00FD596D"/>
    <w:rsid w:val="00FE3AA6"/>
    <w:rsid w:val="00FE58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9C072"/>
  <w15:docId w15:val="{0AC27A45-9C14-4129-9BA4-FBEA691E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0C1F"/>
    <w:pPr>
      <w:overflowPunct w:val="0"/>
      <w:autoSpaceDE w:val="0"/>
      <w:autoSpaceDN w:val="0"/>
      <w:adjustRightInd w:val="0"/>
      <w:spacing w:after="240"/>
      <w:textAlignment w:val="baseline"/>
    </w:pPr>
    <w:rPr>
      <w:rFonts w:ascii="Arial" w:hAnsi="Arial"/>
      <w:sz w:val="24"/>
      <w:lang w:val="nl-NL"/>
    </w:rPr>
  </w:style>
  <w:style w:type="paragraph" w:styleId="Kop1">
    <w:name w:val="heading 1"/>
    <w:basedOn w:val="Standaard"/>
    <w:next w:val="Standaard"/>
    <w:qFormat/>
    <w:rsid w:val="00F11A9F"/>
    <w:pPr>
      <w:keepNext/>
      <w:keepLines/>
      <w:pageBreakBefore/>
      <w:numPr>
        <w:numId w:val="1"/>
      </w:numPr>
      <w:ind w:left="851" w:hanging="851"/>
      <w:outlineLvl w:val="0"/>
    </w:pPr>
    <w:rPr>
      <w:rFonts w:asciiTheme="minorHAnsi" w:hAnsiTheme="minorHAnsi"/>
      <w:b/>
      <w:kern w:val="28"/>
      <w:sz w:val="32"/>
    </w:rPr>
  </w:style>
  <w:style w:type="paragraph" w:styleId="Kop2">
    <w:name w:val="heading 2"/>
    <w:basedOn w:val="Standaard"/>
    <w:next w:val="Standaard"/>
    <w:qFormat/>
    <w:rsid w:val="00DD2E5F"/>
    <w:pPr>
      <w:keepNext/>
      <w:numPr>
        <w:ilvl w:val="1"/>
        <w:numId w:val="1"/>
      </w:numPr>
      <w:outlineLvl w:val="1"/>
    </w:pPr>
    <w:rPr>
      <w:b/>
      <w:sz w:val="28"/>
    </w:rPr>
  </w:style>
  <w:style w:type="paragraph" w:styleId="Kop3">
    <w:name w:val="heading 3"/>
    <w:basedOn w:val="Standaard"/>
    <w:next w:val="Standaard"/>
    <w:qFormat/>
    <w:rsid w:val="00DD2E5F"/>
    <w:pPr>
      <w:keepNext/>
      <w:numPr>
        <w:ilvl w:val="2"/>
        <w:numId w:val="1"/>
      </w:numPr>
      <w:ind w:left="851" w:hanging="851"/>
      <w:outlineLvl w:val="2"/>
    </w:pPr>
  </w:style>
  <w:style w:type="paragraph" w:styleId="Kop4">
    <w:name w:val="heading 4"/>
    <w:basedOn w:val="Standaard"/>
    <w:next w:val="Standaard"/>
    <w:qFormat/>
    <w:rsid w:val="00DD2E5F"/>
    <w:pPr>
      <w:keepNext/>
      <w:numPr>
        <w:ilvl w:val="3"/>
        <w:numId w:val="1"/>
      </w:numPr>
      <w:ind w:left="851" w:hanging="851"/>
      <w:outlineLvl w:val="3"/>
    </w:pPr>
    <w:rPr>
      <w:i/>
    </w:rPr>
  </w:style>
  <w:style w:type="paragraph" w:styleId="Kop5">
    <w:name w:val="heading 5"/>
    <w:basedOn w:val="Standaard"/>
    <w:next w:val="Standaard"/>
    <w:qFormat/>
    <w:rsid w:val="00DD2E5F"/>
    <w:pPr>
      <w:keepNext/>
      <w:numPr>
        <w:ilvl w:val="4"/>
        <w:numId w:val="1"/>
      </w:numPr>
      <w:ind w:left="851" w:hanging="851"/>
      <w:outlineLvl w:val="4"/>
    </w:pPr>
  </w:style>
  <w:style w:type="paragraph" w:styleId="Kop6">
    <w:name w:val="heading 6"/>
    <w:basedOn w:val="Standaard"/>
    <w:next w:val="Standaard"/>
    <w:qFormat/>
    <w:rsid w:val="00DD2E5F"/>
    <w:pPr>
      <w:keepNext/>
      <w:numPr>
        <w:ilvl w:val="5"/>
        <w:numId w:val="1"/>
      </w:numPr>
      <w:ind w:left="851" w:hanging="851"/>
      <w:outlineLvl w:val="5"/>
    </w:pPr>
    <w:rPr>
      <w:i/>
    </w:rPr>
  </w:style>
  <w:style w:type="paragraph" w:styleId="Kop7">
    <w:name w:val="heading 7"/>
    <w:basedOn w:val="Standaard"/>
    <w:next w:val="Standaard"/>
    <w:qFormat/>
    <w:rsid w:val="00DD2E5F"/>
    <w:pPr>
      <w:numPr>
        <w:ilvl w:val="6"/>
        <w:numId w:val="1"/>
      </w:numPr>
      <w:ind w:left="851" w:hanging="851"/>
      <w:outlineLvl w:val="6"/>
    </w:pPr>
  </w:style>
  <w:style w:type="paragraph" w:styleId="Kop8">
    <w:name w:val="heading 8"/>
    <w:basedOn w:val="Standaard"/>
    <w:next w:val="Standaard"/>
    <w:qFormat/>
    <w:rsid w:val="00DD2E5F"/>
    <w:pPr>
      <w:numPr>
        <w:ilvl w:val="7"/>
        <w:numId w:val="1"/>
      </w:numPr>
      <w:ind w:left="851" w:hanging="851"/>
      <w:outlineLvl w:val="7"/>
    </w:pPr>
    <w:rPr>
      <w:i/>
    </w:rPr>
  </w:style>
  <w:style w:type="paragraph" w:styleId="Kop9">
    <w:name w:val="heading 9"/>
    <w:basedOn w:val="Standaard"/>
    <w:next w:val="Standaard"/>
    <w:qFormat/>
    <w:rsid w:val="00DD2E5F"/>
    <w:pPr>
      <w:numPr>
        <w:ilvl w:val="8"/>
        <w:numId w:val="1"/>
      </w:numPr>
      <w:outlineLvl w:val="8"/>
    </w:pPr>
    <w:rPr>
      <w:b/>
      <w:i/>
      <w:sz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D2E5F"/>
    <w:pPr>
      <w:tabs>
        <w:tab w:val="center" w:pos="4820"/>
        <w:tab w:val="right" w:pos="9639"/>
      </w:tabs>
    </w:pPr>
  </w:style>
  <w:style w:type="paragraph" w:styleId="Voettekst">
    <w:name w:val="footer"/>
    <w:basedOn w:val="Standaard"/>
    <w:rsid w:val="00DD2E5F"/>
    <w:pPr>
      <w:tabs>
        <w:tab w:val="right" w:pos="9639"/>
      </w:tabs>
    </w:pPr>
  </w:style>
  <w:style w:type="character" w:styleId="Paginanummer">
    <w:name w:val="page number"/>
    <w:basedOn w:val="Standaardalinea-lettertype"/>
    <w:rsid w:val="00DD2E5F"/>
  </w:style>
  <w:style w:type="paragraph" w:customStyle="1" w:styleId="opsomming">
    <w:name w:val="opsomming"/>
    <w:basedOn w:val="Standaard"/>
    <w:rsid w:val="00DD2E5F"/>
    <w:pPr>
      <w:spacing w:after="0"/>
      <w:ind w:left="284" w:hanging="284"/>
    </w:pPr>
  </w:style>
  <w:style w:type="paragraph" w:styleId="Voetnoottekst">
    <w:name w:val="footnote text"/>
    <w:basedOn w:val="Standaard"/>
    <w:semiHidden/>
    <w:rsid w:val="00DD2E5F"/>
    <w:rPr>
      <w:sz w:val="20"/>
    </w:rPr>
  </w:style>
  <w:style w:type="character" w:styleId="Voetnootmarkering">
    <w:name w:val="footnote reference"/>
    <w:basedOn w:val="Standaardalinea-lettertype"/>
    <w:semiHidden/>
    <w:rsid w:val="00DD2E5F"/>
    <w:rPr>
      <w:vertAlign w:val="superscript"/>
    </w:rPr>
  </w:style>
  <w:style w:type="paragraph" w:styleId="Bijschrift">
    <w:name w:val="caption"/>
    <w:basedOn w:val="Standaard"/>
    <w:next w:val="Standaard"/>
    <w:qFormat/>
    <w:rsid w:val="00DD2E5F"/>
    <w:rPr>
      <w:i/>
      <w:sz w:val="20"/>
    </w:rPr>
  </w:style>
  <w:style w:type="paragraph" w:styleId="Inhopg2">
    <w:name w:val="toc 2"/>
    <w:basedOn w:val="Standaard"/>
    <w:next w:val="Standaard"/>
    <w:uiPriority w:val="39"/>
    <w:rsid w:val="00DD2E5F"/>
    <w:pPr>
      <w:tabs>
        <w:tab w:val="right" w:leader="dot" w:pos="8902"/>
      </w:tabs>
      <w:spacing w:after="60"/>
    </w:pPr>
    <w:rPr>
      <w:smallCaps/>
      <w:sz w:val="20"/>
    </w:rPr>
  </w:style>
  <w:style w:type="paragraph" w:styleId="Inhopg1">
    <w:name w:val="toc 1"/>
    <w:basedOn w:val="Standaard"/>
    <w:next w:val="Standaard"/>
    <w:uiPriority w:val="39"/>
    <w:rsid w:val="00DD2E5F"/>
    <w:pPr>
      <w:tabs>
        <w:tab w:val="right" w:leader="dot" w:pos="8902"/>
      </w:tabs>
      <w:spacing w:before="120" w:after="120"/>
    </w:pPr>
    <w:rPr>
      <w:b/>
      <w:caps/>
      <w:sz w:val="20"/>
    </w:rPr>
  </w:style>
  <w:style w:type="paragraph" w:styleId="Inhopg3">
    <w:name w:val="toc 3"/>
    <w:basedOn w:val="Standaard"/>
    <w:next w:val="Standaard"/>
    <w:uiPriority w:val="39"/>
    <w:rsid w:val="00DD2E5F"/>
    <w:pPr>
      <w:tabs>
        <w:tab w:val="right" w:leader="dot" w:pos="8902"/>
      </w:tabs>
      <w:spacing w:after="0"/>
    </w:pPr>
    <w:rPr>
      <w:i/>
      <w:sz w:val="20"/>
    </w:rPr>
  </w:style>
  <w:style w:type="paragraph" w:styleId="Inhopg4">
    <w:name w:val="toc 4"/>
    <w:basedOn w:val="Standaard"/>
    <w:next w:val="Standaard"/>
    <w:semiHidden/>
    <w:rsid w:val="00DD2E5F"/>
    <w:pPr>
      <w:tabs>
        <w:tab w:val="right" w:leader="dot" w:pos="8902"/>
      </w:tabs>
      <w:spacing w:after="0"/>
    </w:pPr>
    <w:rPr>
      <w:sz w:val="18"/>
    </w:rPr>
  </w:style>
  <w:style w:type="paragraph" w:styleId="Lijstmetafbeeldingen">
    <w:name w:val="table of figures"/>
    <w:basedOn w:val="Standaard"/>
    <w:next w:val="Standaard"/>
    <w:semiHidden/>
    <w:rsid w:val="00DD2E5F"/>
    <w:pPr>
      <w:tabs>
        <w:tab w:val="right" w:leader="dot" w:pos="9639"/>
      </w:tabs>
      <w:ind w:left="440" w:hanging="440"/>
    </w:pPr>
  </w:style>
  <w:style w:type="paragraph" w:customStyle="1" w:styleId="nummering">
    <w:name w:val="nummering"/>
    <w:basedOn w:val="opsomming"/>
    <w:rsid w:val="00DD2E5F"/>
    <w:pPr>
      <w:ind w:left="360" w:hanging="360"/>
    </w:pPr>
  </w:style>
  <w:style w:type="character" w:styleId="Hyperlink">
    <w:name w:val="Hyperlink"/>
    <w:basedOn w:val="Standaardalinea-lettertype"/>
    <w:uiPriority w:val="99"/>
    <w:unhideWhenUsed/>
    <w:rsid w:val="00937708"/>
    <w:rPr>
      <w:color w:val="0000FF" w:themeColor="hyperlink"/>
      <w:u w:val="single"/>
    </w:rPr>
  </w:style>
  <w:style w:type="character" w:styleId="Onopgelostemelding">
    <w:name w:val="Unresolved Mention"/>
    <w:basedOn w:val="Standaardalinea-lettertype"/>
    <w:uiPriority w:val="99"/>
    <w:semiHidden/>
    <w:unhideWhenUsed/>
    <w:rsid w:val="00937708"/>
    <w:rPr>
      <w:color w:val="605E5C"/>
      <w:shd w:val="clear" w:color="auto" w:fill="E1DFDD"/>
    </w:rPr>
  </w:style>
  <w:style w:type="paragraph" w:styleId="Lijstalinea">
    <w:name w:val="List Paragraph"/>
    <w:basedOn w:val="Standaard"/>
    <w:uiPriority w:val="34"/>
    <w:qFormat/>
    <w:rsid w:val="00233B7D"/>
    <w:pPr>
      <w:ind w:left="720"/>
      <w:contextualSpacing/>
    </w:pPr>
  </w:style>
  <w:style w:type="paragraph" w:styleId="Kopvaninhoudsopgave">
    <w:name w:val="TOC Heading"/>
    <w:basedOn w:val="Kop1"/>
    <w:next w:val="Standaard"/>
    <w:uiPriority w:val="39"/>
    <w:unhideWhenUsed/>
    <w:qFormat/>
    <w:rsid w:val="00F349AC"/>
    <w:pPr>
      <w:pageBreakBefore w:val="0"/>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Cs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en\OneDrive%20-%20Hogeschool%20VIVES\School\Sjabloo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8E7DC6AEB23344B2215C2BC3EB9529" ma:contentTypeVersion="2" ma:contentTypeDescription="Een nieuw document maken." ma:contentTypeScope="" ma:versionID="0d65fd8ea94fd9ee46879e4c7c8a5196">
  <xsd:schema xmlns:xsd="http://www.w3.org/2001/XMLSchema" xmlns:xs="http://www.w3.org/2001/XMLSchema" xmlns:p="http://schemas.microsoft.com/office/2006/metadata/properties" xmlns:ns2="e09e238d-ea3b-4683-9cd6-12a4954d702c" targetNamespace="http://schemas.microsoft.com/office/2006/metadata/properties" ma:root="true" ma:fieldsID="cc073ae9ec0820a8d98a09b356256bf1" ns2:_="">
    <xsd:import namespace="e09e238d-ea3b-4683-9cd6-12a4954d702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e238d-ea3b-4683-9cd6-12a4954d7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868AA-D091-4E70-BA5A-35B886C30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e238d-ea3b-4683-9cd6-12a4954d7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9C058-438F-44B3-AEC7-0DF3B2CEFDE4}">
  <ds:schemaRefs>
    <ds:schemaRef ds:uri="http://schemas.microsoft.com/sharepoint/v3/contenttype/forms"/>
  </ds:schemaRefs>
</ds:datastoreItem>
</file>

<file path=customXml/itemProps3.xml><?xml version="1.0" encoding="utf-8"?>
<ds:datastoreItem xmlns:ds="http://schemas.openxmlformats.org/officeDocument/2006/customXml" ds:itemID="{D9C076D5-EECE-4CC5-9282-F4298DF75A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A2B761-D87D-4682-BCCD-0222CF93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517</TotalTime>
  <Pages>5</Pages>
  <Words>468</Words>
  <Characters>2192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Geïntegreerde proef</vt:lpstr>
    </vt:vector>
  </TitlesOfParts>
  <Company>DBH</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Rapporteren</dc:subject>
  <dc:creator/>
  <cp:keywords>schooljaar 1998-1999</cp:keywords>
  <cp:lastModifiedBy>Aiden Storme</cp:lastModifiedBy>
  <cp:revision>81</cp:revision>
  <cp:lastPrinted>1997-04-11T13:40:00Z</cp:lastPrinted>
  <dcterms:created xsi:type="dcterms:W3CDTF">2024-11-06T12:52:00Z</dcterms:created>
  <dcterms:modified xsi:type="dcterms:W3CDTF">2024-11-21T20:39:00Z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0x010100318E7DC6AEB23344B2215C2BC3EB9529</vt:lpwstr>
  </property>
</Properties>
</file>