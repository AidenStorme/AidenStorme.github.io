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23879" w14:textId="04935F2C" w:rsidR="00A3164B" w:rsidRDefault="007B18D6" w:rsidP="007B18D6">
      <w:pPr>
        <w:pStyle w:val="Kop1"/>
        <w:rPr>
          <w:lang w:val="nl-BE"/>
        </w:rPr>
      </w:pPr>
      <w:r>
        <w:rPr>
          <w:lang w:val="nl-BE"/>
        </w:rPr>
        <w:t>Javascript deel 2</w:t>
      </w:r>
    </w:p>
    <w:p w14:paraId="154EE8B4" w14:textId="6B754F35" w:rsidR="007B18D6" w:rsidRDefault="00421B30" w:rsidP="00421B30">
      <w:pPr>
        <w:pStyle w:val="Kop2"/>
        <w:rPr>
          <w:lang w:val="nl-BE"/>
        </w:rPr>
      </w:pPr>
      <w:r>
        <w:rPr>
          <w:lang w:val="nl-BE"/>
        </w:rPr>
        <w:t>Opdracht: Arrays</w:t>
      </w:r>
    </w:p>
    <w:p w14:paraId="784735C0" w14:textId="074B570B" w:rsidR="00421B30" w:rsidRDefault="008D7D6D" w:rsidP="00421B30">
      <w:pPr>
        <w:rPr>
          <w:lang w:val="nl-BE"/>
        </w:rPr>
      </w:pPr>
      <w:r w:rsidRPr="008D7D6D">
        <w:rPr>
          <w:noProof/>
          <w:lang w:val="nl-BE"/>
        </w:rPr>
        <w:drawing>
          <wp:inline distT="0" distB="0" distL="0" distR="0" wp14:anchorId="70570567" wp14:editId="6221DAF8">
            <wp:extent cx="5940425" cy="3646170"/>
            <wp:effectExtent l="0" t="0" r="3175" b="0"/>
            <wp:docPr id="1895139221" name="Afbeelding 1" descr="Afbeelding met tekst, schermopname, software, scher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39221" name="Afbeelding 1" descr="Afbeelding met tekst, schermopname, software, scherm&#10;&#10;Door AI gegenereerde inhoud is mogelijk onjuis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F79E" w14:textId="7DBB13AD" w:rsidR="008D7D6D" w:rsidRDefault="008D7D6D" w:rsidP="008D7D6D">
      <w:pPr>
        <w:pStyle w:val="Kop2"/>
        <w:rPr>
          <w:lang w:val="nl-BE"/>
        </w:rPr>
      </w:pPr>
      <w:r>
        <w:rPr>
          <w:lang w:val="nl-BE"/>
        </w:rPr>
        <w:t>Opdracht 01</w:t>
      </w:r>
    </w:p>
    <w:p w14:paraId="3F4CFF6F" w14:textId="397EE7D7" w:rsidR="008D7D6D" w:rsidRDefault="00DC68AC" w:rsidP="008D7D6D">
      <w:pPr>
        <w:rPr>
          <w:lang w:val="nl-BE"/>
        </w:rPr>
      </w:pPr>
      <w:proofErr w:type="spellStart"/>
      <w:r>
        <w:rPr>
          <w:lang w:val="nl-BE"/>
        </w:rPr>
        <w:t>Outputs</w:t>
      </w:r>
      <w:proofErr w:type="spellEnd"/>
      <w:r>
        <w:rPr>
          <w:lang w:val="nl-BE"/>
        </w:rPr>
        <w:t>:</w:t>
      </w:r>
    </w:p>
    <w:p w14:paraId="5A6CB444" w14:textId="0D31FF9B" w:rsidR="00DC68AC" w:rsidRDefault="00CC5E21" w:rsidP="008D7D6D">
      <w:pPr>
        <w:rPr>
          <w:lang w:val="nl-BE"/>
        </w:rPr>
      </w:pPr>
      <w:r w:rsidRPr="00CC5E21">
        <w:rPr>
          <w:noProof/>
          <w:lang w:val="nl-BE"/>
        </w:rPr>
        <w:drawing>
          <wp:inline distT="0" distB="0" distL="0" distR="0" wp14:anchorId="52279880" wp14:editId="411F8B86">
            <wp:extent cx="5940425" cy="1318895"/>
            <wp:effectExtent l="0" t="0" r="3175" b="0"/>
            <wp:docPr id="1676777032" name="Afbeelding 1" descr="Afbeelding met tekst, schermopname, Lettertyp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77032" name="Afbeelding 1" descr="Afbeelding met tekst, schermopname, Lettertype, software&#10;&#10;Door AI gegenereerde inhoud is mogelijk onjuis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3723" w14:textId="3D699C60" w:rsidR="003B1E89" w:rsidRDefault="003B1E89" w:rsidP="003B1E89">
      <w:pPr>
        <w:pStyle w:val="Kop2"/>
        <w:rPr>
          <w:lang w:val="nl-BE"/>
        </w:rPr>
      </w:pPr>
      <w:r>
        <w:rPr>
          <w:lang w:val="nl-BE"/>
        </w:rPr>
        <w:t>Opdracht 03</w:t>
      </w:r>
    </w:p>
    <w:p w14:paraId="1234EFDB" w14:textId="50CDE7E0" w:rsidR="003B1E89" w:rsidRDefault="003B1E89" w:rsidP="003B1E89">
      <w:pPr>
        <w:rPr>
          <w:lang w:val="nl-BE"/>
        </w:rPr>
      </w:pPr>
      <w:r w:rsidRPr="003B1E89">
        <w:rPr>
          <w:lang w:val="nl-BE"/>
        </w:rPr>
        <w:drawing>
          <wp:inline distT="0" distB="0" distL="0" distR="0" wp14:anchorId="06455A90" wp14:editId="1FEBAC94">
            <wp:extent cx="5940425" cy="1664335"/>
            <wp:effectExtent l="0" t="0" r="3175" b="0"/>
            <wp:docPr id="594390515" name="Afbeelding 1" descr="Afbeelding met tekst, software, Multimediasoftwar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90515" name="Afbeelding 1" descr="Afbeelding met tekst, software, Multimediasoftware, Lettertype&#10;&#10;Door AI gegenereerde inhoud is mogelijk onjuis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754B" w14:textId="08902C23" w:rsidR="00873DEE" w:rsidRDefault="00873DEE">
      <w:pPr>
        <w:overflowPunct/>
        <w:autoSpaceDE/>
        <w:autoSpaceDN/>
        <w:adjustRightInd/>
        <w:spacing w:after="0"/>
        <w:textAlignment w:val="auto"/>
        <w:rPr>
          <w:b/>
          <w:sz w:val="28"/>
          <w:lang w:val="nl-BE"/>
        </w:rPr>
      </w:pPr>
      <w:r>
        <w:rPr>
          <w:lang w:val="nl-BE"/>
        </w:rPr>
        <w:br w:type="page"/>
      </w:r>
    </w:p>
    <w:p w14:paraId="1DF9E713" w14:textId="0AB30795" w:rsidR="003B1E89" w:rsidRDefault="00873DEE" w:rsidP="00873DEE">
      <w:pPr>
        <w:pStyle w:val="Kop2"/>
        <w:rPr>
          <w:lang w:val="nl-BE"/>
        </w:rPr>
      </w:pPr>
      <w:r>
        <w:rPr>
          <w:lang w:val="nl-BE"/>
        </w:rPr>
        <w:lastRenderedPageBreak/>
        <w:t>Opdracht 04</w:t>
      </w:r>
    </w:p>
    <w:p w14:paraId="7369EF96" w14:textId="0B8F6332" w:rsidR="00873DEE" w:rsidRDefault="00873DEE" w:rsidP="00873DEE">
      <w:pPr>
        <w:rPr>
          <w:lang w:val="nl-BE"/>
        </w:rPr>
      </w:pPr>
      <w:r w:rsidRPr="00873DEE">
        <w:rPr>
          <w:lang w:val="nl-BE"/>
        </w:rPr>
        <w:drawing>
          <wp:inline distT="0" distB="0" distL="0" distR="0" wp14:anchorId="16DD35AE" wp14:editId="78E03496">
            <wp:extent cx="5940425" cy="2795270"/>
            <wp:effectExtent l="0" t="0" r="3175" b="5080"/>
            <wp:docPr id="1285159257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59257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CF34" w14:textId="283BEC06" w:rsidR="005E2A93" w:rsidRDefault="005E2A93" w:rsidP="005E2A93">
      <w:pPr>
        <w:pStyle w:val="Kop2"/>
        <w:rPr>
          <w:lang w:val="nl-BE"/>
        </w:rPr>
      </w:pPr>
      <w:r>
        <w:rPr>
          <w:lang w:val="nl-BE"/>
        </w:rPr>
        <w:t>Opdracht 05</w:t>
      </w:r>
    </w:p>
    <w:p w14:paraId="0CD4C479" w14:textId="77777777" w:rsidR="005E2A93" w:rsidRPr="005E2A93" w:rsidRDefault="005E2A93" w:rsidP="005E2A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/>
        <w:textAlignment w:val="auto"/>
        <w:rPr>
          <w:rFonts w:ascii="Courier New" w:hAnsi="Courier New" w:cs="Courier New"/>
          <w:color w:val="BCBEC4"/>
          <w:sz w:val="20"/>
          <w:lang w:val="nl-BE"/>
        </w:rPr>
      </w:pPr>
      <w:r w:rsidRPr="005E2A93">
        <w:rPr>
          <w:rFonts w:ascii="Courier New" w:hAnsi="Courier New" w:cs="Courier New"/>
          <w:color w:val="D5B778"/>
          <w:sz w:val="20"/>
          <w:lang w:val="nl-BE"/>
        </w:rPr>
        <w:t xml:space="preserve">&lt;!DOCTYPE </w:t>
      </w:r>
      <w:r w:rsidRPr="005E2A93">
        <w:rPr>
          <w:rFonts w:ascii="Courier New" w:hAnsi="Courier New" w:cs="Courier New"/>
          <w:color w:val="BABABA"/>
          <w:sz w:val="20"/>
          <w:lang w:val="nl-BE"/>
        </w:rPr>
        <w:t>html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t>&gt;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br/>
        <w:t xml:space="preserve">&lt;html </w:t>
      </w:r>
      <w:r w:rsidRPr="005E2A93">
        <w:rPr>
          <w:rFonts w:ascii="Courier New" w:hAnsi="Courier New" w:cs="Courier New"/>
          <w:color w:val="BABABA"/>
          <w:sz w:val="20"/>
          <w:lang w:val="nl-BE"/>
        </w:rPr>
        <w:t>lang</w:t>
      </w:r>
      <w:r w:rsidRPr="005E2A93">
        <w:rPr>
          <w:rFonts w:ascii="Courier New" w:hAnsi="Courier New" w:cs="Courier New"/>
          <w:color w:val="6AAB73"/>
          <w:sz w:val="20"/>
          <w:lang w:val="nl-BE"/>
        </w:rPr>
        <w:t>="nl"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t>&gt;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br/>
        <w:t>&lt;</w:t>
      </w:r>
      <w:proofErr w:type="spellStart"/>
      <w:r w:rsidRPr="005E2A93">
        <w:rPr>
          <w:rFonts w:ascii="Courier New" w:hAnsi="Courier New" w:cs="Courier New"/>
          <w:color w:val="D5B778"/>
          <w:sz w:val="20"/>
          <w:lang w:val="nl-BE"/>
        </w:rPr>
        <w:t>head</w:t>
      </w:r>
      <w:proofErr w:type="spellEnd"/>
      <w:r w:rsidRPr="005E2A93">
        <w:rPr>
          <w:rFonts w:ascii="Courier New" w:hAnsi="Courier New" w:cs="Courier New"/>
          <w:color w:val="D5B778"/>
          <w:sz w:val="20"/>
          <w:lang w:val="nl-BE"/>
        </w:rPr>
        <w:t>&gt;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br/>
        <w:t xml:space="preserve">    &lt;meta </w:t>
      </w:r>
      <w:proofErr w:type="spellStart"/>
      <w:r w:rsidRPr="005E2A93">
        <w:rPr>
          <w:rFonts w:ascii="Courier New" w:hAnsi="Courier New" w:cs="Courier New"/>
          <w:color w:val="BABABA"/>
          <w:sz w:val="20"/>
          <w:lang w:val="nl-BE"/>
        </w:rPr>
        <w:t>charset</w:t>
      </w:r>
      <w:proofErr w:type="spellEnd"/>
      <w:r w:rsidRPr="005E2A93">
        <w:rPr>
          <w:rFonts w:ascii="Courier New" w:hAnsi="Courier New" w:cs="Courier New"/>
          <w:color w:val="6AAB73"/>
          <w:sz w:val="20"/>
          <w:lang w:val="nl-BE"/>
        </w:rPr>
        <w:t>="UTF-8"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t>&gt;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br/>
        <w:t xml:space="preserve">    &lt;link </w:t>
      </w:r>
      <w:r w:rsidRPr="005E2A93">
        <w:rPr>
          <w:rFonts w:ascii="Courier New" w:hAnsi="Courier New" w:cs="Courier New"/>
          <w:color w:val="BABABA"/>
          <w:sz w:val="20"/>
          <w:lang w:val="nl-BE"/>
        </w:rPr>
        <w:t>rel</w:t>
      </w:r>
      <w:r w:rsidRPr="005E2A93">
        <w:rPr>
          <w:rFonts w:ascii="Courier New" w:hAnsi="Courier New" w:cs="Courier New"/>
          <w:color w:val="6AAB73"/>
          <w:sz w:val="20"/>
          <w:lang w:val="nl-BE"/>
        </w:rPr>
        <w:t>="</w:t>
      </w:r>
      <w:proofErr w:type="spellStart"/>
      <w:r w:rsidRPr="005E2A93">
        <w:rPr>
          <w:rFonts w:ascii="Courier New" w:hAnsi="Courier New" w:cs="Courier New"/>
          <w:color w:val="6AAB73"/>
          <w:sz w:val="20"/>
          <w:lang w:val="nl-BE"/>
        </w:rPr>
        <w:t>stylesheet</w:t>
      </w:r>
      <w:proofErr w:type="spellEnd"/>
      <w:r w:rsidRPr="005E2A93">
        <w:rPr>
          <w:rFonts w:ascii="Courier New" w:hAnsi="Courier New" w:cs="Courier New"/>
          <w:color w:val="6AAB73"/>
          <w:sz w:val="20"/>
          <w:lang w:val="nl-BE"/>
        </w:rPr>
        <w:t xml:space="preserve">" </w:t>
      </w:r>
      <w:proofErr w:type="spellStart"/>
      <w:r w:rsidRPr="005E2A93">
        <w:rPr>
          <w:rFonts w:ascii="Courier New" w:hAnsi="Courier New" w:cs="Courier New"/>
          <w:color w:val="BABABA"/>
          <w:sz w:val="20"/>
          <w:lang w:val="nl-BE"/>
        </w:rPr>
        <w:t>href</w:t>
      </w:r>
      <w:proofErr w:type="spellEnd"/>
      <w:r w:rsidRPr="005E2A93">
        <w:rPr>
          <w:rFonts w:ascii="Courier New" w:hAnsi="Courier New" w:cs="Courier New"/>
          <w:color w:val="6AAB73"/>
          <w:sz w:val="20"/>
          <w:lang w:val="nl-BE"/>
        </w:rPr>
        <w:t>="</w:t>
      </w:r>
      <w:proofErr w:type="spellStart"/>
      <w:r w:rsidRPr="005E2A93">
        <w:rPr>
          <w:rFonts w:ascii="Courier New" w:hAnsi="Courier New" w:cs="Courier New"/>
          <w:color w:val="6AAB73"/>
          <w:sz w:val="20"/>
          <w:lang w:val="nl-BE"/>
        </w:rPr>
        <w:t>styles</w:t>
      </w:r>
      <w:proofErr w:type="spellEnd"/>
      <w:r w:rsidRPr="005E2A93">
        <w:rPr>
          <w:rFonts w:ascii="Courier New" w:hAnsi="Courier New" w:cs="Courier New"/>
          <w:color w:val="6AAB73"/>
          <w:sz w:val="20"/>
          <w:lang w:val="nl-BE"/>
        </w:rPr>
        <w:t>/style.css"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t>&gt;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br/>
        <w:t xml:space="preserve">    &lt;</w:t>
      </w:r>
      <w:proofErr w:type="spellStart"/>
      <w:r w:rsidRPr="005E2A93">
        <w:rPr>
          <w:rFonts w:ascii="Courier New" w:hAnsi="Courier New" w:cs="Courier New"/>
          <w:color w:val="D5B778"/>
          <w:sz w:val="20"/>
          <w:lang w:val="nl-BE"/>
        </w:rPr>
        <w:t>title</w:t>
      </w:r>
      <w:proofErr w:type="spellEnd"/>
      <w:r w:rsidRPr="005E2A93">
        <w:rPr>
          <w:rFonts w:ascii="Courier New" w:hAnsi="Courier New" w:cs="Courier New"/>
          <w:color w:val="D5B778"/>
          <w:sz w:val="20"/>
          <w:lang w:val="nl-BE"/>
        </w:rPr>
        <w:t>&gt;</w:t>
      </w:r>
      <w:r w:rsidRPr="005E2A93">
        <w:rPr>
          <w:rFonts w:ascii="Courier New" w:hAnsi="Courier New" w:cs="Courier New"/>
          <w:color w:val="BCBEC4"/>
          <w:sz w:val="20"/>
          <w:lang w:val="nl-BE"/>
        </w:rPr>
        <w:t>Opdracht 03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t>&lt;/</w:t>
      </w:r>
      <w:proofErr w:type="spellStart"/>
      <w:r w:rsidRPr="005E2A93">
        <w:rPr>
          <w:rFonts w:ascii="Courier New" w:hAnsi="Courier New" w:cs="Courier New"/>
          <w:color w:val="D5B778"/>
          <w:sz w:val="20"/>
          <w:lang w:val="nl-BE"/>
        </w:rPr>
        <w:t>title</w:t>
      </w:r>
      <w:proofErr w:type="spellEnd"/>
      <w:r w:rsidRPr="005E2A93">
        <w:rPr>
          <w:rFonts w:ascii="Courier New" w:hAnsi="Courier New" w:cs="Courier New"/>
          <w:color w:val="D5B778"/>
          <w:sz w:val="20"/>
          <w:lang w:val="nl-BE"/>
        </w:rPr>
        <w:t>&gt;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br/>
        <w:t>&lt;/</w:t>
      </w:r>
      <w:proofErr w:type="spellStart"/>
      <w:r w:rsidRPr="005E2A93">
        <w:rPr>
          <w:rFonts w:ascii="Courier New" w:hAnsi="Courier New" w:cs="Courier New"/>
          <w:color w:val="D5B778"/>
          <w:sz w:val="20"/>
          <w:lang w:val="nl-BE"/>
        </w:rPr>
        <w:t>head</w:t>
      </w:r>
      <w:proofErr w:type="spellEnd"/>
      <w:r w:rsidRPr="005E2A93">
        <w:rPr>
          <w:rFonts w:ascii="Courier New" w:hAnsi="Courier New" w:cs="Courier New"/>
          <w:color w:val="D5B778"/>
          <w:sz w:val="20"/>
          <w:lang w:val="nl-BE"/>
        </w:rPr>
        <w:t>&gt;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br/>
        <w:t>&lt;body&gt;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br/>
      </w:r>
      <w:r w:rsidRPr="005E2A93">
        <w:rPr>
          <w:rFonts w:ascii="Courier New" w:hAnsi="Courier New" w:cs="Courier New"/>
          <w:color w:val="D5B778"/>
          <w:sz w:val="20"/>
          <w:lang w:val="nl-BE"/>
        </w:rPr>
        <w:br/>
        <w:t xml:space="preserve">&lt;input </w:t>
      </w:r>
      <w:r w:rsidRPr="005E2A93">
        <w:rPr>
          <w:rFonts w:ascii="Courier New" w:hAnsi="Courier New" w:cs="Courier New"/>
          <w:color w:val="BABABA"/>
          <w:sz w:val="20"/>
          <w:lang w:val="nl-BE"/>
        </w:rPr>
        <w:t>type</w:t>
      </w:r>
      <w:r w:rsidRPr="005E2A93">
        <w:rPr>
          <w:rFonts w:ascii="Courier New" w:hAnsi="Courier New" w:cs="Courier New"/>
          <w:color w:val="6AAB73"/>
          <w:sz w:val="20"/>
          <w:lang w:val="nl-BE"/>
        </w:rPr>
        <w:t xml:space="preserve">="button" </w:t>
      </w:r>
      <w:proofErr w:type="spellStart"/>
      <w:r w:rsidRPr="005E2A93">
        <w:rPr>
          <w:rFonts w:ascii="Courier New" w:hAnsi="Courier New" w:cs="Courier New"/>
          <w:color w:val="BABABA"/>
          <w:sz w:val="20"/>
          <w:lang w:val="nl-BE"/>
        </w:rPr>
        <w:t>id</w:t>
      </w:r>
      <w:proofErr w:type="spellEnd"/>
      <w:r w:rsidRPr="005E2A93">
        <w:rPr>
          <w:rFonts w:ascii="Courier New" w:hAnsi="Courier New" w:cs="Courier New"/>
          <w:color w:val="6AAB73"/>
          <w:sz w:val="20"/>
          <w:lang w:val="nl-BE"/>
        </w:rPr>
        <w:t>="</w:t>
      </w:r>
      <w:proofErr w:type="spellStart"/>
      <w:r w:rsidRPr="005E2A93">
        <w:rPr>
          <w:rFonts w:ascii="Courier New" w:hAnsi="Courier New" w:cs="Courier New"/>
          <w:color w:val="6AAB73"/>
          <w:sz w:val="20"/>
          <w:lang w:val="nl-BE"/>
        </w:rPr>
        <w:t>btnWijzig</w:t>
      </w:r>
      <w:proofErr w:type="spellEnd"/>
      <w:r w:rsidRPr="005E2A93">
        <w:rPr>
          <w:rFonts w:ascii="Courier New" w:hAnsi="Courier New" w:cs="Courier New"/>
          <w:color w:val="6AAB73"/>
          <w:sz w:val="20"/>
          <w:lang w:val="nl-BE"/>
        </w:rPr>
        <w:t xml:space="preserve">" </w:t>
      </w:r>
      <w:proofErr w:type="spellStart"/>
      <w:r w:rsidRPr="005E2A93">
        <w:rPr>
          <w:rFonts w:ascii="Courier New" w:hAnsi="Courier New" w:cs="Courier New"/>
          <w:color w:val="BABABA"/>
          <w:sz w:val="20"/>
          <w:lang w:val="nl-BE"/>
        </w:rPr>
        <w:t>value</w:t>
      </w:r>
      <w:proofErr w:type="spellEnd"/>
      <w:r w:rsidRPr="005E2A93">
        <w:rPr>
          <w:rFonts w:ascii="Courier New" w:hAnsi="Courier New" w:cs="Courier New"/>
          <w:color w:val="6AAB73"/>
          <w:sz w:val="20"/>
          <w:lang w:val="nl-BE"/>
        </w:rPr>
        <w:t>="Wijzig"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t>/&gt;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br/>
        <w:t xml:space="preserve">&lt;p </w:t>
      </w:r>
      <w:proofErr w:type="spellStart"/>
      <w:r w:rsidRPr="005E2A93">
        <w:rPr>
          <w:rFonts w:ascii="Courier New" w:hAnsi="Courier New" w:cs="Courier New"/>
          <w:color w:val="BABABA"/>
          <w:sz w:val="20"/>
          <w:lang w:val="nl-BE"/>
        </w:rPr>
        <w:t>id</w:t>
      </w:r>
      <w:proofErr w:type="spellEnd"/>
      <w:r w:rsidRPr="005E2A93">
        <w:rPr>
          <w:rFonts w:ascii="Courier New" w:hAnsi="Courier New" w:cs="Courier New"/>
          <w:color w:val="6AAB73"/>
          <w:sz w:val="20"/>
          <w:lang w:val="nl-BE"/>
        </w:rPr>
        <w:t>="</w:t>
      </w:r>
      <w:proofErr w:type="spellStart"/>
      <w:r w:rsidRPr="005E2A93">
        <w:rPr>
          <w:rFonts w:ascii="Courier New" w:hAnsi="Courier New" w:cs="Courier New"/>
          <w:color w:val="6AAB73"/>
          <w:sz w:val="20"/>
          <w:lang w:val="nl-BE"/>
        </w:rPr>
        <w:t>txtOutput</w:t>
      </w:r>
      <w:proofErr w:type="spellEnd"/>
      <w:r w:rsidRPr="005E2A93">
        <w:rPr>
          <w:rFonts w:ascii="Courier New" w:hAnsi="Courier New" w:cs="Courier New"/>
          <w:color w:val="6AAB73"/>
          <w:sz w:val="20"/>
          <w:lang w:val="nl-BE"/>
        </w:rPr>
        <w:t>"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t>&gt;</w:t>
      </w:r>
      <w:proofErr w:type="spellStart"/>
      <w:r w:rsidRPr="005E2A93">
        <w:rPr>
          <w:rFonts w:ascii="Courier New" w:hAnsi="Courier New" w:cs="Courier New"/>
          <w:color w:val="BCBEC4"/>
          <w:sz w:val="20"/>
          <w:lang w:val="nl-BE"/>
        </w:rPr>
        <w:t>Hello</w:t>
      </w:r>
      <w:proofErr w:type="spellEnd"/>
      <w:r w:rsidRPr="005E2A93">
        <w:rPr>
          <w:rFonts w:ascii="Courier New" w:hAnsi="Courier New" w:cs="Courier New"/>
          <w:color w:val="BCBEC4"/>
          <w:sz w:val="20"/>
          <w:lang w:val="nl-BE"/>
        </w:rPr>
        <w:t xml:space="preserve"> </w:t>
      </w:r>
      <w:proofErr w:type="spellStart"/>
      <w:r w:rsidRPr="005E2A93">
        <w:rPr>
          <w:rFonts w:ascii="Courier New" w:hAnsi="Courier New" w:cs="Courier New"/>
          <w:color w:val="BCBEC4"/>
          <w:sz w:val="20"/>
          <w:lang w:val="nl-BE"/>
        </w:rPr>
        <w:t>world</w:t>
      </w:r>
      <w:proofErr w:type="spellEnd"/>
      <w:r w:rsidRPr="005E2A93">
        <w:rPr>
          <w:rFonts w:ascii="Courier New" w:hAnsi="Courier New" w:cs="Courier New"/>
          <w:color w:val="BCBEC4"/>
          <w:sz w:val="20"/>
          <w:lang w:val="nl-BE"/>
        </w:rPr>
        <w:t>!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t>&lt;/p&gt;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br/>
      </w:r>
      <w:r w:rsidRPr="005E2A93">
        <w:rPr>
          <w:rFonts w:ascii="Courier New" w:hAnsi="Courier New" w:cs="Courier New"/>
          <w:color w:val="D5B778"/>
          <w:sz w:val="20"/>
          <w:lang w:val="nl-BE"/>
        </w:rPr>
        <w:br/>
        <w:t xml:space="preserve">&lt;script </w:t>
      </w:r>
      <w:r w:rsidRPr="005E2A93">
        <w:rPr>
          <w:rFonts w:ascii="Courier New" w:hAnsi="Courier New" w:cs="Courier New"/>
          <w:color w:val="BABABA"/>
          <w:sz w:val="20"/>
          <w:lang w:val="nl-BE"/>
        </w:rPr>
        <w:t>type</w:t>
      </w:r>
      <w:r w:rsidRPr="005E2A93">
        <w:rPr>
          <w:rFonts w:ascii="Courier New" w:hAnsi="Courier New" w:cs="Courier New"/>
          <w:color w:val="6AAB73"/>
          <w:sz w:val="20"/>
          <w:lang w:val="nl-BE"/>
        </w:rPr>
        <w:t>="</w:t>
      </w:r>
      <w:proofErr w:type="spellStart"/>
      <w:r w:rsidRPr="005E2A93">
        <w:rPr>
          <w:rFonts w:ascii="Courier New" w:hAnsi="Courier New" w:cs="Courier New"/>
          <w:color w:val="6AAB73"/>
          <w:sz w:val="20"/>
          <w:lang w:val="nl-BE"/>
        </w:rPr>
        <w:t>text</w:t>
      </w:r>
      <w:proofErr w:type="spellEnd"/>
      <w:r w:rsidRPr="005E2A93">
        <w:rPr>
          <w:rFonts w:ascii="Courier New" w:hAnsi="Courier New" w:cs="Courier New"/>
          <w:color w:val="6AAB73"/>
          <w:sz w:val="20"/>
          <w:lang w:val="nl-BE"/>
        </w:rPr>
        <w:t xml:space="preserve">/javascript" </w:t>
      </w:r>
      <w:proofErr w:type="spellStart"/>
      <w:r w:rsidRPr="005E2A93">
        <w:rPr>
          <w:rFonts w:ascii="Courier New" w:hAnsi="Courier New" w:cs="Courier New"/>
          <w:color w:val="BABABA"/>
          <w:sz w:val="20"/>
          <w:lang w:val="nl-BE"/>
        </w:rPr>
        <w:t>charset</w:t>
      </w:r>
      <w:proofErr w:type="spellEnd"/>
      <w:r w:rsidRPr="005E2A93">
        <w:rPr>
          <w:rFonts w:ascii="Courier New" w:hAnsi="Courier New" w:cs="Courier New"/>
          <w:color w:val="6AAB73"/>
          <w:sz w:val="20"/>
          <w:lang w:val="nl-BE"/>
        </w:rPr>
        <w:t xml:space="preserve">="utf-8" </w:t>
      </w:r>
      <w:proofErr w:type="spellStart"/>
      <w:r w:rsidRPr="005E2A93">
        <w:rPr>
          <w:rFonts w:ascii="Courier New" w:hAnsi="Courier New" w:cs="Courier New"/>
          <w:color w:val="BABABA"/>
          <w:sz w:val="20"/>
          <w:lang w:val="nl-BE"/>
        </w:rPr>
        <w:t>src</w:t>
      </w:r>
      <w:proofErr w:type="spellEnd"/>
      <w:r w:rsidRPr="005E2A93">
        <w:rPr>
          <w:rFonts w:ascii="Courier New" w:hAnsi="Courier New" w:cs="Courier New"/>
          <w:color w:val="6AAB73"/>
          <w:sz w:val="20"/>
          <w:lang w:val="nl-BE"/>
        </w:rPr>
        <w:t>="scripts/code.js"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t>&gt;&lt;/script&gt;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br/>
        <w:t>&lt;/body&gt;</w:t>
      </w:r>
      <w:r w:rsidRPr="005E2A93">
        <w:rPr>
          <w:rFonts w:ascii="Courier New" w:hAnsi="Courier New" w:cs="Courier New"/>
          <w:color w:val="D5B778"/>
          <w:sz w:val="20"/>
          <w:lang w:val="nl-BE"/>
        </w:rPr>
        <w:br/>
        <w:t>&lt;/html&gt;</w:t>
      </w:r>
    </w:p>
    <w:p w14:paraId="5F78F8A5" w14:textId="04D428C5" w:rsidR="005E2A93" w:rsidRDefault="00E300E7" w:rsidP="005E2A93">
      <w:pPr>
        <w:rPr>
          <w:lang w:val="nl-BE"/>
        </w:rPr>
      </w:pPr>
      <w:r w:rsidRPr="00E300E7">
        <w:rPr>
          <w:lang w:val="nl-BE"/>
        </w:rPr>
        <w:drawing>
          <wp:inline distT="0" distB="0" distL="0" distR="0" wp14:anchorId="5A2CC0F7" wp14:editId="291E0E9A">
            <wp:extent cx="5940425" cy="2744470"/>
            <wp:effectExtent l="0" t="0" r="3175" b="0"/>
            <wp:docPr id="1137662032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62032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B4B3" w14:textId="1FC1A72A" w:rsidR="00E300E7" w:rsidRDefault="009F39AC" w:rsidP="009F39AC">
      <w:pPr>
        <w:pStyle w:val="Kop2"/>
        <w:rPr>
          <w:lang w:val="nl-BE"/>
        </w:rPr>
      </w:pPr>
      <w:r>
        <w:rPr>
          <w:lang w:val="nl-BE"/>
        </w:rPr>
        <w:lastRenderedPageBreak/>
        <w:t>Opdracht 6 + kopieer</w:t>
      </w:r>
    </w:p>
    <w:p w14:paraId="0EA0BD65" w14:textId="77777777" w:rsidR="009F39AC" w:rsidRDefault="009F39AC" w:rsidP="009F39AC">
      <w:pPr>
        <w:pStyle w:val="HTML-voorafopgemaakt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 xml:space="preserve">setup </w:t>
      </w:r>
      <w:r>
        <w:rPr>
          <w:color w:val="BCBEC4"/>
        </w:rPr>
        <w:t>= () =&gt;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let </w:t>
      </w:r>
      <w:proofErr w:type="spellStart"/>
      <w:r>
        <w:rPr>
          <w:color w:val="A9B7C6"/>
        </w:rPr>
        <w:t>btnKopieer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btnKopieer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A9B7C6"/>
        </w:rPr>
        <w:t>btnKopieer</w:t>
      </w:r>
      <w:r>
        <w:rPr>
          <w:color w:val="BCBEC4"/>
        </w:rPr>
        <w:t>.</w:t>
      </w:r>
      <w:r>
        <w:rPr>
          <w:color w:val="56A8F5"/>
        </w:rPr>
        <w:t>addEventListener</w:t>
      </w:r>
      <w:proofErr w:type="spellEnd"/>
      <w:r>
        <w:rPr>
          <w:color w:val="BCBEC4"/>
        </w:rPr>
        <w:t>(</w:t>
      </w:r>
      <w:r>
        <w:rPr>
          <w:color w:val="6AAB73"/>
        </w:rPr>
        <w:t>"click"</w:t>
      </w:r>
      <w:r>
        <w:rPr>
          <w:color w:val="BCBEC4"/>
        </w:rPr>
        <w:t xml:space="preserve">, </w:t>
      </w:r>
      <w:r>
        <w:rPr>
          <w:color w:val="56A8F5"/>
        </w:rPr>
        <w:t>kopieer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 xml:space="preserve">kopieer </w:t>
      </w:r>
      <w:r>
        <w:rPr>
          <w:color w:val="BCBEC4"/>
        </w:rPr>
        <w:t>= () =&gt;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let </w:t>
      </w:r>
      <w:proofErr w:type="spellStart"/>
      <w:r>
        <w:rPr>
          <w:color w:val="A9B7C6"/>
        </w:rPr>
        <w:t>txtInput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txtInput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let </w:t>
      </w:r>
      <w:proofErr w:type="spellStart"/>
      <w:r>
        <w:rPr>
          <w:color w:val="A9B7C6"/>
        </w:rPr>
        <w:t>txtOutput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txtOutput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A9B7C6"/>
        </w:rPr>
        <w:t>txtOutput</w:t>
      </w:r>
      <w:r>
        <w:rPr>
          <w:color w:val="BCBEC4"/>
        </w:rPr>
        <w:t>.</w:t>
      </w:r>
      <w:r>
        <w:rPr>
          <w:color w:val="C77DBB"/>
        </w:rPr>
        <w:t>innerText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A9B7C6"/>
        </w:rPr>
        <w:t>txtInput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i/>
          <w:iCs/>
          <w:color w:val="C77DBA"/>
        </w:rPr>
        <w:t>window</w:t>
      </w:r>
      <w:r>
        <w:rPr>
          <w:color w:val="BCBEC4"/>
        </w:rPr>
        <w:t>.</w:t>
      </w:r>
      <w:r>
        <w:rPr>
          <w:color w:val="56A8F5"/>
        </w:rPr>
        <w:t>addEventListener</w:t>
      </w:r>
      <w:proofErr w:type="spellEnd"/>
      <w:r>
        <w:rPr>
          <w:color w:val="BCBEC4"/>
        </w:rPr>
        <w:t>(</w:t>
      </w:r>
      <w:r>
        <w:rPr>
          <w:color w:val="6AAB73"/>
        </w:rPr>
        <w:t>"load"</w:t>
      </w:r>
      <w:r>
        <w:rPr>
          <w:color w:val="BCBEC4"/>
        </w:rPr>
        <w:t xml:space="preserve">, </w:t>
      </w:r>
      <w:r>
        <w:rPr>
          <w:color w:val="56A8F5"/>
        </w:rPr>
        <w:t>setup</w:t>
      </w:r>
      <w:r>
        <w:rPr>
          <w:color w:val="BCBEC4"/>
        </w:rPr>
        <w:t>);</w:t>
      </w:r>
    </w:p>
    <w:p w14:paraId="47926F7F" w14:textId="77777777" w:rsidR="009F39AC" w:rsidRPr="009F39AC" w:rsidRDefault="009F39AC" w:rsidP="009F39AC">
      <w:pPr>
        <w:rPr>
          <w:lang w:val="nl-BE"/>
        </w:rPr>
      </w:pPr>
    </w:p>
    <w:sectPr w:rsidR="009F39AC" w:rsidRPr="009F39AC" w:rsidSect="001E465F">
      <w:headerReference w:type="default" r:id="rId16"/>
      <w:footerReference w:type="default" r:id="rId17"/>
      <w:footnotePr>
        <w:numRestart w:val="eachPage"/>
      </w:footnotePr>
      <w:pgSz w:w="11907" w:h="16840" w:code="9"/>
      <w:pgMar w:top="1134" w:right="1134" w:bottom="1134" w:left="1418" w:header="851" w:footer="851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C9DB7" w14:textId="77777777" w:rsidR="007B7C11" w:rsidRDefault="007B7C11">
      <w:pPr>
        <w:spacing w:after="0"/>
      </w:pPr>
      <w:r>
        <w:separator/>
      </w:r>
    </w:p>
  </w:endnote>
  <w:endnote w:type="continuationSeparator" w:id="0">
    <w:p w14:paraId="5370F1A3" w14:textId="77777777" w:rsidR="007B7C11" w:rsidRDefault="007B7C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ADB8C" w14:textId="77777777" w:rsidR="005C218D" w:rsidRDefault="00F27B21" w:rsidP="001B7ECF">
    <w:pPr>
      <w:pStyle w:val="Voettekst"/>
      <w:pBdr>
        <w:top w:val="single" w:sz="4" w:space="1" w:color="auto"/>
      </w:pBdr>
      <w:tabs>
        <w:tab w:val="clear" w:pos="9639"/>
        <w:tab w:val="right" w:pos="9356"/>
      </w:tabs>
    </w:pPr>
    <w:r>
      <w:rPr>
        <w:rFonts w:ascii="Helvetica" w:hAnsi="Helvetica"/>
      </w:rPr>
      <w:t>Analysis &amp; Design</w:t>
    </w:r>
    <w:r w:rsidR="001E465F">
      <w:rPr>
        <w:rFonts w:ascii="Helvetica" w:hAnsi="Helvetica"/>
      </w:rPr>
      <w:t xml:space="preserve"> – Aiden Storme</w:t>
    </w:r>
    <w:r w:rsidR="00F11A9F">
      <w:tab/>
    </w:r>
    <w:r w:rsidR="001B7ECF" w:rsidRPr="00F11A9F">
      <w:rPr>
        <w:rStyle w:val="Paginanummer"/>
        <w:rFonts w:asciiTheme="minorHAnsi" w:hAnsiTheme="minorHAnsi" w:cstheme="minorHAnsi"/>
      </w:rPr>
      <w:fldChar w:fldCharType="begin"/>
    </w:r>
    <w:r w:rsidR="001B7ECF" w:rsidRPr="00F11A9F">
      <w:rPr>
        <w:rStyle w:val="Paginanummer"/>
        <w:rFonts w:asciiTheme="minorHAnsi" w:hAnsiTheme="minorHAnsi" w:cstheme="minorHAnsi"/>
      </w:rPr>
      <w:instrText xml:space="preserve"> PAGE </w:instrText>
    </w:r>
    <w:r w:rsidR="001B7ECF" w:rsidRPr="00F11A9F">
      <w:rPr>
        <w:rStyle w:val="Paginanummer"/>
        <w:rFonts w:asciiTheme="minorHAnsi" w:hAnsiTheme="minorHAnsi" w:cstheme="minorHAnsi"/>
      </w:rPr>
      <w:fldChar w:fldCharType="separate"/>
    </w:r>
    <w:r w:rsidR="00903518">
      <w:rPr>
        <w:rStyle w:val="Paginanummer"/>
        <w:rFonts w:asciiTheme="minorHAnsi" w:hAnsiTheme="minorHAnsi" w:cstheme="minorHAnsi"/>
        <w:noProof/>
      </w:rPr>
      <w:t>11</w:t>
    </w:r>
    <w:r w:rsidR="001B7ECF" w:rsidRPr="00F11A9F">
      <w:rPr>
        <w:rStyle w:val="Paginanummer"/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75378" w14:textId="77777777" w:rsidR="007B7C11" w:rsidRDefault="007B7C11">
      <w:pPr>
        <w:spacing w:after="0"/>
      </w:pPr>
      <w:r>
        <w:separator/>
      </w:r>
    </w:p>
  </w:footnote>
  <w:footnote w:type="continuationSeparator" w:id="0">
    <w:p w14:paraId="06EC8296" w14:textId="77777777" w:rsidR="007B7C11" w:rsidRDefault="007B7C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5FB17" w14:textId="77777777" w:rsidR="005C218D" w:rsidRPr="00F11A9F" w:rsidRDefault="00F11A9F">
    <w:pPr>
      <w:pStyle w:val="Koptekst"/>
      <w:rPr>
        <w:rFonts w:asciiTheme="minorHAnsi" w:hAnsiTheme="minorHAnsi" w:cstheme="minorHAnsi"/>
      </w:rPr>
    </w:pPr>
    <w:r w:rsidRPr="00F11A9F">
      <w:rPr>
        <w:rFonts w:asciiTheme="minorHAnsi" w:hAnsiTheme="minorHAnsi" w:cstheme="minorHAnsi"/>
      </w:rPr>
      <w:tab/>
    </w:r>
    <w:r w:rsidRPr="00F11A9F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0854BAF8"/>
    <w:lvl w:ilvl="0">
      <w:start w:val="1"/>
      <w:numFmt w:val="decimal"/>
      <w:pStyle w:val="Kop1"/>
      <w:lvlText w:val="%1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F6C385E"/>
    <w:multiLevelType w:val="hybridMultilevel"/>
    <w:tmpl w:val="647EA50C"/>
    <w:lvl w:ilvl="0" w:tplc="5ED0B7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763DC"/>
    <w:multiLevelType w:val="hybridMultilevel"/>
    <w:tmpl w:val="CD34C970"/>
    <w:lvl w:ilvl="0" w:tplc="A3FC9D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428970">
    <w:abstractNumId w:val="0"/>
  </w:num>
  <w:num w:numId="2" w16cid:durableId="323318621">
    <w:abstractNumId w:val="0"/>
  </w:num>
  <w:num w:numId="3" w16cid:durableId="1503207034">
    <w:abstractNumId w:val="0"/>
  </w:num>
  <w:num w:numId="4" w16cid:durableId="2131166806">
    <w:abstractNumId w:val="2"/>
  </w:num>
  <w:num w:numId="5" w16cid:durableId="827786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DB"/>
    <w:rsid w:val="000019AD"/>
    <w:rsid w:val="00005331"/>
    <w:rsid w:val="00007C3D"/>
    <w:rsid w:val="00013A5C"/>
    <w:rsid w:val="00024AD6"/>
    <w:rsid w:val="00036FE8"/>
    <w:rsid w:val="00053B5C"/>
    <w:rsid w:val="00055333"/>
    <w:rsid w:val="00055B66"/>
    <w:rsid w:val="00064577"/>
    <w:rsid w:val="0006467C"/>
    <w:rsid w:val="000723A3"/>
    <w:rsid w:val="0007274E"/>
    <w:rsid w:val="00075AB1"/>
    <w:rsid w:val="0007761D"/>
    <w:rsid w:val="00084C9D"/>
    <w:rsid w:val="00086117"/>
    <w:rsid w:val="00090B4C"/>
    <w:rsid w:val="00090D59"/>
    <w:rsid w:val="0009522B"/>
    <w:rsid w:val="000A06A6"/>
    <w:rsid w:val="000A0EE0"/>
    <w:rsid w:val="000A7B78"/>
    <w:rsid w:val="000B2ABE"/>
    <w:rsid w:val="000B3A38"/>
    <w:rsid w:val="000B4A65"/>
    <w:rsid w:val="000D0D54"/>
    <w:rsid w:val="000D41AF"/>
    <w:rsid w:val="000D5BD8"/>
    <w:rsid w:val="000F09F7"/>
    <w:rsid w:val="000F3585"/>
    <w:rsid w:val="00106A1C"/>
    <w:rsid w:val="001116B4"/>
    <w:rsid w:val="00113A36"/>
    <w:rsid w:val="001140BF"/>
    <w:rsid w:val="001235AE"/>
    <w:rsid w:val="00132D19"/>
    <w:rsid w:val="001530EB"/>
    <w:rsid w:val="0015671A"/>
    <w:rsid w:val="00161163"/>
    <w:rsid w:val="00161F7F"/>
    <w:rsid w:val="00171478"/>
    <w:rsid w:val="00176D5C"/>
    <w:rsid w:val="0018117C"/>
    <w:rsid w:val="001826D3"/>
    <w:rsid w:val="001A003D"/>
    <w:rsid w:val="001A12E6"/>
    <w:rsid w:val="001A7365"/>
    <w:rsid w:val="001B7ECF"/>
    <w:rsid w:val="001C2181"/>
    <w:rsid w:val="001D14B8"/>
    <w:rsid w:val="001D3E7B"/>
    <w:rsid w:val="001D44B8"/>
    <w:rsid w:val="001D5E65"/>
    <w:rsid w:val="001E465F"/>
    <w:rsid w:val="002070AD"/>
    <w:rsid w:val="002170BD"/>
    <w:rsid w:val="002206D7"/>
    <w:rsid w:val="00220964"/>
    <w:rsid w:val="00220CFC"/>
    <w:rsid w:val="0022602F"/>
    <w:rsid w:val="00233B7D"/>
    <w:rsid w:val="00235810"/>
    <w:rsid w:val="002359E0"/>
    <w:rsid w:val="0024013E"/>
    <w:rsid w:val="0024387C"/>
    <w:rsid w:val="00261B98"/>
    <w:rsid w:val="00263673"/>
    <w:rsid w:val="00287C57"/>
    <w:rsid w:val="00292585"/>
    <w:rsid w:val="00294E0E"/>
    <w:rsid w:val="002A3CCB"/>
    <w:rsid w:val="002A3DE6"/>
    <w:rsid w:val="002A67C6"/>
    <w:rsid w:val="002C6610"/>
    <w:rsid w:val="002D521D"/>
    <w:rsid w:val="002E13E8"/>
    <w:rsid w:val="002E55EB"/>
    <w:rsid w:val="002E5EB0"/>
    <w:rsid w:val="002F7C28"/>
    <w:rsid w:val="003001C0"/>
    <w:rsid w:val="00303470"/>
    <w:rsid w:val="003119A0"/>
    <w:rsid w:val="00320064"/>
    <w:rsid w:val="00323355"/>
    <w:rsid w:val="00325259"/>
    <w:rsid w:val="00325659"/>
    <w:rsid w:val="003277DA"/>
    <w:rsid w:val="00327C72"/>
    <w:rsid w:val="0033129B"/>
    <w:rsid w:val="003319A8"/>
    <w:rsid w:val="00354938"/>
    <w:rsid w:val="003574BD"/>
    <w:rsid w:val="00357AB6"/>
    <w:rsid w:val="00362988"/>
    <w:rsid w:val="00371D86"/>
    <w:rsid w:val="0037419A"/>
    <w:rsid w:val="0038301F"/>
    <w:rsid w:val="003926D4"/>
    <w:rsid w:val="003A34A1"/>
    <w:rsid w:val="003A394F"/>
    <w:rsid w:val="003A69AD"/>
    <w:rsid w:val="003A7B0F"/>
    <w:rsid w:val="003A7FCE"/>
    <w:rsid w:val="003B1E89"/>
    <w:rsid w:val="003B43B4"/>
    <w:rsid w:val="003B74CD"/>
    <w:rsid w:val="003D54EB"/>
    <w:rsid w:val="003E7284"/>
    <w:rsid w:val="003F0912"/>
    <w:rsid w:val="003F5149"/>
    <w:rsid w:val="0041169A"/>
    <w:rsid w:val="00417184"/>
    <w:rsid w:val="00421B30"/>
    <w:rsid w:val="00423602"/>
    <w:rsid w:val="00431E1B"/>
    <w:rsid w:val="0043317D"/>
    <w:rsid w:val="00441611"/>
    <w:rsid w:val="00445C7B"/>
    <w:rsid w:val="00446000"/>
    <w:rsid w:val="0044735D"/>
    <w:rsid w:val="00451BFA"/>
    <w:rsid w:val="00473EF8"/>
    <w:rsid w:val="0047440C"/>
    <w:rsid w:val="00481ABA"/>
    <w:rsid w:val="004843E5"/>
    <w:rsid w:val="00484403"/>
    <w:rsid w:val="004856AF"/>
    <w:rsid w:val="00492031"/>
    <w:rsid w:val="004A1BBD"/>
    <w:rsid w:val="004B01C9"/>
    <w:rsid w:val="004B1FC2"/>
    <w:rsid w:val="004B4315"/>
    <w:rsid w:val="004C1101"/>
    <w:rsid w:val="004C646F"/>
    <w:rsid w:val="004D1FC0"/>
    <w:rsid w:val="004E0221"/>
    <w:rsid w:val="004E1331"/>
    <w:rsid w:val="004F16C5"/>
    <w:rsid w:val="00500C1F"/>
    <w:rsid w:val="00502E94"/>
    <w:rsid w:val="00503815"/>
    <w:rsid w:val="00504527"/>
    <w:rsid w:val="00511DC7"/>
    <w:rsid w:val="0051206F"/>
    <w:rsid w:val="0051425F"/>
    <w:rsid w:val="005218BE"/>
    <w:rsid w:val="00531777"/>
    <w:rsid w:val="00531FC7"/>
    <w:rsid w:val="00533536"/>
    <w:rsid w:val="00536F90"/>
    <w:rsid w:val="00546068"/>
    <w:rsid w:val="00546546"/>
    <w:rsid w:val="005479A4"/>
    <w:rsid w:val="00550A9E"/>
    <w:rsid w:val="00550ACD"/>
    <w:rsid w:val="00555E4C"/>
    <w:rsid w:val="00560E0A"/>
    <w:rsid w:val="0056126D"/>
    <w:rsid w:val="0056143E"/>
    <w:rsid w:val="00562420"/>
    <w:rsid w:val="005670CA"/>
    <w:rsid w:val="00572EC5"/>
    <w:rsid w:val="00580E64"/>
    <w:rsid w:val="00581D8B"/>
    <w:rsid w:val="0058203C"/>
    <w:rsid w:val="0058239D"/>
    <w:rsid w:val="00583F31"/>
    <w:rsid w:val="00584C8C"/>
    <w:rsid w:val="00587993"/>
    <w:rsid w:val="00597825"/>
    <w:rsid w:val="005A22F5"/>
    <w:rsid w:val="005B5913"/>
    <w:rsid w:val="005C218D"/>
    <w:rsid w:val="005D1CF1"/>
    <w:rsid w:val="005D695C"/>
    <w:rsid w:val="005E29FF"/>
    <w:rsid w:val="005E2A93"/>
    <w:rsid w:val="00602F95"/>
    <w:rsid w:val="00602F9E"/>
    <w:rsid w:val="006041E2"/>
    <w:rsid w:val="006054F2"/>
    <w:rsid w:val="0060626A"/>
    <w:rsid w:val="006118A6"/>
    <w:rsid w:val="006121F4"/>
    <w:rsid w:val="0061605E"/>
    <w:rsid w:val="006440E1"/>
    <w:rsid w:val="00644942"/>
    <w:rsid w:val="00645E02"/>
    <w:rsid w:val="00650FB8"/>
    <w:rsid w:val="006578E4"/>
    <w:rsid w:val="00663CA9"/>
    <w:rsid w:val="00674176"/>
    <w:rsid w:val="00680556"/>
    <w:rsid w:val="0068120E"/>
    <w:rsid w:val="00684A6A"/>
    <w:rsid w:val="00685F8D"/>
    <w:rsid w:val="00687024"/>
    <w:rsid w:val="006947BA"/>
    <w:rsid w:val="006B1521"/>
    <w:rsid w:val="006B3C50"/>
    <w:rsid w:val="006C0B5E"/>
    <w:rsid w:val="006D3548"/>
    <w:rsid w:val="006D522D"/>
    <w:rsid w:val="006E2241"/>
    <w:rsid w:val="006E4E74"/>
    <w:rsid w:val="006E753B"/>
    <w:rsid w:val="006F2D10"/>
    <w:rsid w:val="006F5617"/>
    <w:rsid w:val="006F5BF7"/>
    <w:rsid w:val="006F606A"/>
    <w:rsid w:val="007006A2"/>
    <w:rsid w:val="007010D6"/>
    <w:rsid w:val="00701D2A"/>
    <w:rsid w:val="00702F3E"/>
    <w:rsid w:val="007060CE"/>
    <w:rsid w:val="00706245"/>
    <w:rsid w:val="007100B0"/>
    <w:rsid w:val="00710B0C"/>
    <w:rsid w:val="00713EC3"/>
    <w:rsid w:val="00715A1A"/>
    <w:rsid w:val="00716919"/>
    <w:rsid w:val="00717F54"/>
    <w:rsid w:val="0072112C"/>
    <w:rsid w:val="00721A60"/>
    <w:rsid w:val="00726369"/>
    <w:rsid w:val="00727475"/>
    <w:rsid w:val="00743D59"/>
    <w:rsid w:val="007451D1"/>
    <w:rsid w:val="007459A8"/>
    <w:rsid w:val="0075067C"/>
    <w:rsid w:val="0075452C"/>
    <w:rsid w:val="00761BB8"/>
    <w:rsid w:val="00772931"/>
    <w:rsid w:val="007736EE"/>
    <w:rsid w:val="00781566"/>
    <w:rsid w:val="007977FE"/>
    <w:rsid w:val="00797F3A"/>
    <w:rsid w:val="007A193C"/>
    <w:rsid w:val="007A623D"/>
    <w:rsid w:val="007A7E84"/>
    <w:rsid w:val="007B18D6"/>
    <w:rsid w:val="007B629B"/>
    <w:rsid w:val="007B7C11"/>
    <w:rsid w:val="007C131F"/>
    <w:rsid w:val="007C193B"/>
    <w:rsid w:val="007D3504"/>
    <w:rsid w:val="007D653F"/>
    <w:rsid w:val="007D7A9B"/>
    <w:rsid w:val="007E0007"/>
    <w:rsid w:val="007E0571"/>
    <w:rsid w:val="007E32EE"/>
    <w:rsid w:val="007E3C0E"/>
    <w:rsid w:val="007E493C"/>
    <w:rsid w:val="007E67B2"/>
    <w:rsid w:val="007F7904"/>
    <w:rsid w:val="008027E2"/>
    <w:rsid w:val="0080343C"/>
    <w:rsid w:val="00807FB4"/>
    <w:rsid w:val="00810A7A"/>
    <w:rsid w:val="00811D8C"/>
    <w:rsid w:val="00815576"/>
    <w:rsid w:val="00820F63"/>
    <w:rsid w:val="008217CB"/>
    <w:rsid w:val="008419CE"/>
    <w:rsid w:val="00844162"/>
    <w:rsid w:val="0085704D"/>
    <w:rsid w:val="0086430B"/>
    <w:rsid w:val="008645A4"/>
    <w:rsid w:val="008702F1"/>
    <w:rsid w:val="00873DEE"/>
    <w:rsid w:val="00874B85"/>
    <w:rsid w:val="008819CA"/>
    <w:rsid w:val="0088425E"/>
    <w:rsid w:val="0088477A"/>
    <w:rsid w:val="00887DE1"/>
    <w:rsid w:val="0089556C"/>
    <w:rsid w:val="008961B6"/>
    <w:rsid w:val="00897ECF"/>
    <w:rsid w:val="008A2EC4"/>
    <w:rsid w:val="008A6A70"/>
    <w:rsid w:val="008B0D23"/>
    <w:rsid w:val="008B351C"/>
    <w:rsid w:val="008B6A69"/>
    <w:rsid w:val="008D0024"/>
    <w:rsid w:val="008D01D5"/>
    <w:rsid w:val="008D7D6D"/>
    <w:rsid w:val="008E2EE0"/>
    <w:rsid w:val="008E593D"/>
    <w:rsid w:val="008E7494"/>
    <w:rsid w:val="008E791A"/>
    <w:rsid w:val="008F72CA"/>
    <w:rsid w:val="00903518"/>
    <w:rsid w:val="00905073"/>
    <w:rsid w:val="00905ED3"/>
    <w:rsid w:val="009071DF"/>
    <w:rsid w:val="00907D04"/>
    <w:rsid w:val="00912885"/>
    <w:rsid w:val="00917F8C"/>
    <w:rsid w:val="00920CED"/>
    <w:rsid w:val="00924836"/>
    <w:rsid w:val="0093235B"/>
    <w:rsid w:val="009330B2"/>
    <w:rsid w:val="00933A56"/>
    <w:rsid w:val="009344C6"/>
    <w:rsid w:val="00937708"/>
    <w:rsid w:val="00953BC6"/>
    <w:rsid w:val="009708AB"/>
    <w:rsid w:val="00972DEF"/>
    <w:rsid w:val="0097456F"/>
    <w:rsid w:val="00974D32"/>
    <w:rsid w:val="00981442"/>
    <w:rsid w:val="009A772B"/>
    <w:rsid w:val="009B4FA8"/>
    <w:rsid w:val="009B77C7"/>
    <w:rsid w:val="009C0500"/>
    <w:rsid w:val="009C2468"/>
    <w:rsid w:val="009C49DB"/>
    <w:rsid w:val="009D2A1F"/>
    <w:rsid w:val="009D4B34"/>
    <w:rsid w:val="009E1727"/>
    <w:rsid w:val="009F020D"/>
    <w:rsid w:val="009F39AC"/>
    <w:rsid w:val="00A001C6"/>
    <w:rsid w:val="00A07855"/>
    <w:rsid w:val="00A07D61"/>
    <w:rsid w:val="00A25A07"/>
    <w:rsid w:val="00A25E1C"/>
    <w:rsid w:val="00A26AC4"/>
    <w:rsid w:val="00A26C44"/>
    <w:rsid w:val="00A3164B"/>
    <w:rsid w:val="00A532C9"/>
    <w:rsid w:val="00A543A0"/>
    <w:rsid w:val="00A55C3F"/>
    <w:rsid w:val="00A57A58"/>
    <w:rsid w:val="00A75D41"/>
    <w:rsid w:val="00A813B3"/>
    <w:rsid w:val="00A8381A"/>
    <w:rsid w:val="00A84D40"/>
    <w:rsid w:val="00A87B18"/>
    <w:rsid w:val="00AA2B14"/>
    <w:rsid w:val="00AB108F"/>
    <w:rsid w:val="00AD6397"/>
    <w:rsid w:val="00AD6CF7"/>
    <w:rsid w:val="00AF0F9C"/>
    <w:rsid w:val="00AF169A"/>
    <w:rsid w:val="00B1205D"/>
    <w:rsid w:val="00B353D9"/>
    <w:rsid w:val="00B47493"/>
    <w:rsid w:val="00B60CA9"/>
    <w:rsid w:val="00B61718"/>
    <w:rsid w:val="00B7285F"/>
    <w:rsid w:val="00B7440B"/>
    <w:rsid w:val="00B74BFF"/>
    <w:rsid w:val="00B91867"/>
    <w:rsid w:val="00B94D8D"/>
    <w:rsid w:val="00B95238"/>
    <w:rsid w:val="00B960CC"/>
    <w:rsid w:val="00BA28F4"/>
    <w:rsid w:val="00BA436D"/>
    <w:rsid w:val="00BB16B9"/>
    <w:rsid w:val="00BB7468"/>
    <w:rsid w:val="00BC1474"/>
    <w:rsid w:val="00BC183C"/>
    <w:rsid w:val="00BE12FB"/>
    <w:rsid w:val="00BE19E9"/>
    <w:rsid w:val="00BE4D54"/>
    <w:rsid w:val="00BF0EF1"/>
    <w:rsid w:val="00BF53B2"/>
    <w:rsid w:val="00C14E6F"/>
    <w:rsid w:val="00C165CE"/>
    <w:rsid w:val="00C16EDC"/>
    <w:rsid w:val="00C175D1"/>
    <w:rsid w:val="00C20B79"/>
    <w:rsid w:val="00C23904"/>
    <w:rsid w:val="00C3463B"/>
    <w:rsid w:val="00C409AE"/>
    <w:rsid w:val="00C45A6F"/>
    <w:rsid w:val="00C4645C"/>
    <w:rsid w:val="00C54278"/>
    <w:rsid w:val="00C56DA9"/>
    <w:rsid w:val="00C83EB1"/>
    <w:rsid w:val="00C86FE8"/>
    <w:rsid w:val="00C91C91"/>
    <w:rsid w:val="00C94109"/>
    <w:rsid w:val="00CA0CDE"/>
    <w:rsid w:val="00CA2DCC"/>
    <w:rsid w:val="00CA7D04"/>
    <w:rsid w:val="00CC2B96"/>
    <w:rsid w:val="00CC38EA"/>
    <w:rsid w:val="00CC5E21"/>
    <w:rsid w:val="00CD6D2D"/>
    <w:rsid w:val="00CE1969"/>
    <w:rsid w:val="00CE4B37"/>
    <w:rsid w:val="00CE57D7"/>
    <w:rsid w:val="00CE6B19"/>
    <w:rsid w:val="00CE7E4A"/>
    <w:rsid w:val="00CF31E8"/>
    <w:rsid w:val="00D10131"/>
    <w:rsid w:val="00D119B6"/>
    <w:rsid w:val="00D12E17"/>
    <w:rsid w:val="00D34FAB"/>
    <w:rsid w:val="00D44756"/>
    <w:rsid w:val="00D468A6"/>
    <w:rsid w:val="00D56F3E"/>
    <w:rsid w:val="00D60B08"/>
    <w:rsid w:val="00D664E9"/>
    <w:rsid w:val="00D702F2"/>
    <w:rsid w:val="00D7277A"/>
    <w:rsid w:val="00D809EE"/>
    <w:rsid w:val="00D832F2"/>
    <w:rsid w:val="00D960D5"/>
    <w:rsid w:val="00DA265C"/>
    <w:rsid w:val="00DA2FD1"/>
    <w:rsid w:val="00DB233E"/>
    <w:rsid w:val="00DC0DE3"/>
    <w:rsid w:val="00DC1368"/>
    <w:rsid w:val="00DC144B"/>
    <w:rsid w:val="00DC68AC"/>
    <w:rsid w:val="00DD2E5F"/>
    <w:rsid w:val="00DE637A"/>
    <w:rsid w:val="00DE78D5"/>
    <w:rsid w:val="00DF4DE4"/>
    <w:rsid w:val="00E00345"/>
    <w:rsid w:val="00E00A8C"/>
    <w:rsid w:val="00E03328"/>
    <w:rsid w:val="00E072C3"/>
    <w:rsid w:val="00E10423"/>
    <w:rsid w:val="00E2024E"/>
    <w:rsid w:val="00E215F3"/>
    <w:rsid w:val="00E22ECF"/>
    <w:rsid w:val="00E24CC6"/>
    <w:rsid w:val="00E300E7"/>
    <w:rsid w:val="00E769AF"/>
    <w:rsid w:val="00E77A21"/>
    <w:rsid w:val="00EA2236"/>
    <w:rsid w:val="00EA3A56"/>
    <w:rsid w:val="00EA5719"/>
    <w:rsid w:val="00EA6764"/>
    <w:rsid w:val="00EA6CCC"/>
    <w:rsid w:val="00EA6CD7"/>
    <w:rsid w:val="00EC336F"/>
    <w:rsid w:val="00EC544E"/>
    <w:rsid w:val="00EC7F51"/>
    <w:rsid w:val="00ED21F3"/>
    <w:rsid w:val="00EE0E73"/>
    <w:rsid w:val="00EE5AFB"/>
    <w:rsid w:val="00EE6132"/>
    <w:rsid w:val="00EE6E87"/>
    <w:rsid w:val="00EF1CFF"/>
    <w:rsid w:val="00F0051D"/>
    <w:rsid w:val="00F00C4B"/>
    <w:rsid w:val="00F11A9F"/>
    <w:rsid w:val="00F272D3"/>
    <w:rsid w:val="00F27B21"/>
    <w:rsid w:val="00F27EA5"/>
    <w:rsid w:val="00F323DF"/>
    <w:rsid w:val="00F33FB8"/>
    <w:rsid w:val="00F349AC"/>
    <w:rsid w:val="00F37C96"/>
    <w:rsid w:val="00F4782B"/>
    <w:rsid w:val="00F50B11"/>
    <w:rsid w:val="00F545D2"/>
    <w:rsid w:val="00F652AC"/>
    <w:rsid w:val="00F7584D"/>
    <w:rsid w:val="00F7615D"/>
    <w:rsid w:val="00F815DD"/>
    <w:rsid w:val="00F8790C"/>
    <w:rsid w:val="00FA3310"/>
    <w:rsid w:val="00FA4EAB"/>
    <w:rsid w:val="00FA760F"/>
    <w:rsid w:val="00FA768F"/>
    <w:rsid w:val="00FA7874"/>
    <w:rsid w:val="00FD596D"/>
    <w:rsid w:val="00FE3AA6"/>
    <w:rsid w:val="00F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6AB510"/>
  <w15:docId w15:val="{0E128D3C-7552-4A51-80B2-093055AC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00C1F"/>
    <w:pPr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sz w:val="24"/>
      <w:lang w:val="nl-NL"/>
    </w:rPr>
  </w:style>
  <w:style w:type="paragraph" w:styleId="Kop1">
    <w:name w:val="heading 1"/>
    <w:basedOn w:val="Standaard"/>
    <w:next w:val="Standaard"/>
    <w:qFormat/>
    <w:rsid w:val="00F11A9F"/>
    <w:pPr>
      <w:keepNext/>
      <w:keepLines/>
      <w:pageBreakBefore/>
      <w:numPr>
        <w:numId w:val="1"/>
      </w:numPr>
      <w:ind w:left="851" w:hanging="851"/>
      <w:outlineLvl w:val="0"/>
    </w:pPr>
    <w:rPr>
      <w:rFonts w:asciiTheme="minorHAnsi" w:hAnsiTheme="minorHAnsi"/>
      <w:b/>
      <w:kern w:val="28"/>
      <w:sz w:val="32"/>
    </w:rPr>
  </w:style>
  <w:style w:type="paragraph" w:styleId="Kop2">
    <w:name w:val="heading 2"/>
    <w:basedOn w:val="Standaard"/>
    <w:next w:val="Standaard"/>
    <w:qFormat/>
    <w:rsid w:val="00DD2E5F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Kop3">
    <w:name w:val="heading 3"/>
    <w:basedOn w:val="Standaard"/>
    <w:next w:val="Standaard"/>
    <w:qFormat/>
    <w:rsid w:val="00DD2E5F"/>
    <w:pPr>
      <w:keepNext/>
      <w:numPr>
        <w:ilvl w:val="2"/>
        <w:numId w:val="1"/>
      </w:numPr>
      <w:ind w:left="851" w:hanging="851"/>
      <w:outlineLvl w:val="2"/>
    </w:pPr>
  </w:style>
  <w:style w:type="paragraph" w:styleId="Kop4">
    <w:name w:val="heading 4"/>
    <w:basedOn w:val="Standaard"/>
    <w:next w:val="Standaard"/>
    <w:qFormat/>
    <w:rsid w:val="00DD2E5F"/>
    <w:pPr>
      <w:keepNext/>
      <w:numPr>
        <w:ilvl w:val="3"/>
        <w:numId w:val="1"/>
      </w:numPr>
      <w:ind w:left="851" w:hanging="851"/>
      <w:outlineLvl w:val="3"/>
    </w:pPr>
    <w:rPr>
      <w:i/>
    </w:rPr>
  </w:style>
  <w:style w:type="paragraph" w:styleId="Kop5">
    <w:name w:val="heading 5"/>
    <w:basedOn w:val="Standaard"/>
    <w:next w:val="Standaard"/>
    <w:qFormat/>
    <w:rsid w:val="00DD2E5F"/>
    <w:pPr>
      <w:keepNext/>
      <w:numPr>
        <w:ilvl w:val="4"/>
        <w:numId w:val="1"/>
      </w:numPr>
      <w:ind w:left="851" w:hanging="851"/>
      <w:outlineLvl w:val="4"/>
    </w:pPr>
  </w:style>
  <w:style w:type="paragraph" w:styleId="Kop6">
    <w:name w:val="heading 6"/>
    <w:basedOn w:val="Standaard"/>
    <w:next w:val="Standaard"/>
    <w:qFormat/>
    <w:rsid w:val="00DD2E5F"/>
    <w:pPr>
      <w:keepNext/>
      <w:numPr>
        <w:ilvl w:val="5"/>
        <w:numId w:val="1"/>
      </w:numPr>
      <w:ind w:left="851" w:hanging="851"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DD2E5F"/>
    <w:pPr>
      <w:numPr>
        <w:ilvl w:val="6"/>
        <w:numId w:val="1"/>
      </w:numPr>
      <w:ind w:left="851" w:hanging="851"/>
      <w:outlineLvl w:val="6"/>
    </w:pPr>
  </w:style>
  <w:style w:type="paragraph" w:styleId="Kop8">
    <w:name w:val="heading 8"/>
    <w:basedOn w:val="Standaard"/>
    <w:next w:val="Standaard"/>
    <w:qFormat/>
    <w:rsid w:val="00DD2E5F"/>
    <w:pPr>
      <w:numPr>
        <w:ilvl w:val="7"/>
        <w:numId w:val="1"/>
      </w:numPr>
      <w:ind w:left="851" w:hanging="851"/>
      <w:outlineLvl w:val="7"/>
    </w:pPr>
    <w:rPr>
      <w:i/>
    </w:rPr>
  </w:style>
  <w:style w:type="paragraph" w:styleId="Kop9">
    <w:name w:val="heading 9"/>
    <w:basedOn w:val="Standaard"/>
    <w:next w:val="Standaard"/>
    <w:qFormat/>
    <w:rsid w:val="00DD2E5F"/>
    <w:pPr>
      <w:numPr>
        <w:ilvl w:val="8"/>
        <w:numId w:val="1"/>
      </w:numPr>
      <w:outlineLvl w:val="8"/>
    </w:pPr>
    <w:rPr>
      <w:b/>
      <w:i/>
      <w:sz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DD2E5F"/>
    <w:pPr>
      <w:tabs>
        <w:tab w:val="center" w:pos="4820"/>
        <w:tab w:val="right" w:pos="9639"/>
      </w:tabs>
    </w:pPr>
  </w:style>
  <w:style w:type="paragraph" w:styleId="Voettekst">
    <w:name w:val="footer"/>
    <w:basedOn w:val="Standaard"/>
    <w:rsid w:val="00DD2E5F"/>
    <w:pPr>
      <w:tabs>
        <w:tab w:val="right" w:pos="9639"/>
      </w:tabs>
    </w:pPr>
  </w:style>
  <w:style w:type="character" w:styleId="Paginanummer">
    <w:name w:val="page number"/>
    <w:basedOn w:val="Standaardalinea-lettertype"/>
    <w:rsid w:val="00DD2E5F"/>
  </w:style>
  <w:style w:type="paragraph" w:customStyle="1" w:styleId="opsomming">
    <w:name w:val="opsomming"/>
    <w:basedOn w:val="Standaard"/>
    <w:rsid w:val="00DD2E5F"/>
    <w:pPr>
      <w:spacing w:after="0"/>
      <w:ind w:left="284" w:hanging="284"/>
    </w:pPr>
  </w:style>
  <w:style w:type="paragraph" w:styleId="Voetnoottekst">
    <w:name w:val="footnote text"/>
    <w:basedOn w:val="Standaard"/>
    <w:semiHidden/>
    <w:rsid w:val="00DD2E5F"/>
    <w:rPr>
      <w:sz w:val="20"/>
    </w:rPr>
  </w:style>
  <w:style w:type="character" w:styleId="Voetnootmarkering">
    <w:name w:val="footnote reference"/>
    <w:basedOn w:val="Standaardalinea-lettertype"/>
    <w:semiHidden/>
    <w:rsid w:val="00DD2E5F"/>
    <w:rPr>
      <w:vertAlign w:val="superscript"/>
    </w:rPr>
  </w:style>
  <w:style w:type="paragraph" w:styleId="Bijschrift">
    <w:name w:val="caption"/>
    <w:basedOn w:val="Standaard"/>
    <w:next w:val="Standaard"/>
    <w:qFormat/>
    <w:rsid w:val="00DD2E5F"/>
    <w:rPr>
      <w:i/>
      <w:sz w:val="20"/>
    </w:rPr>
  </w:style>
  <w:style w:type="paragraph" w:styleId="Inhopg2">
    <w:name w:val="toc 2"/>
    <w:basedOn w:val="Standaard"/>
    <w:next w:val="Standaard"/>
    <w:uiPriority w:val="39"/>
    <w:rsid w:val="00DD2E5F"/>
    <w:pPr>
      <w:tabs>
        <w:tab w:val="right" w:leader="dot" w:pos="8902"/>
      </w:tabs>
      <w:spacing w:after="60"/>
    </w:pPr>
    <w:rPr>
      <w:smallCaps/>
      <w:sz w:val="20"/>
    </w:rPr>
  </w:style>
  <w:style w:type="paragraph" w:styleId="Inhopg1">
    <w:name w:val="toc 1"/>
    <w:basedOn w:val="Standaard"/>
    <w:next w:val="Standaard"/>
    <w:uiPriority w:val="39"/>
    <w:rsid w:val="00DD2E5F"/>
    <w:pPr>
      <w:tabs>
        <w:tab w:val="right" w:leader="dot" w:pos="8902"/>
      </w:tabs>
      <w:spacing w:before="120" w:after="120"/>
    </w:pPr>
    <w:rPr>
      <w:b/>
      <w:caps/>
      <w:sz w:val="20"/>
    </w:rPr>
  </w:style>
  <w:style w:type="paragraph" w:styleId="Inhopg3">
    <w:name w:val="toc 3"/>
    <w:basedOn w:val="Standaard"/>
    <w:next w:val="Standaard"/>
    <w:uiPriority w:val="39"/>
    <w:rsid w:val="00DD2E5F"/>
    <w:pPr>
      <w:tabs>
        <w:tab w:val="right" w:leader="dot" w:pos="8902"/>
      </w:tabs>
      <w:spacing w:after="0"/>
    </w:pPr>
    <w:rPr>
      <w:i/>
      <w:sz w:val="20"/>
    </w:rPr>
  </w:style>
  <w:style w:type="paragraph" w:styleId="Inhopg4">
    <w:name w:val="toc 4"/>
    <w:basedOn w:val="Standaard"/>
    <w:next w:val="Standaard"/>
    <w:semiHidden/>
    <w:rsid w:val="00DD2E5F"/>
    <w:pPr>
      <w:tabs>
        <w:tab w:val="right" w:leader="dot" w:pos="8902"/>
      </w:tabs>
      <w:spacing w:after="0"/>
    </w:pPr>
    <w:rPr>
      <w:sz w:val="18"/>
    </w:rPr>
  </w:style>
  <w:style w:type="paragraph" w:styleId="Lijstmetafbeeldingen">
    <w:name w:val="table of figures"/>
    <w:basedOn w:val="Standaard"/>
    <w:next w:val="Standaard"/>
    <w:semiHidden/>
    <w:rsid w:val="00DD2E5F"/>
    <w:pPr>
      <w:tabs>
        <w:tab w:val="right" w:leader="dot" w:pos="9639"/>
      </w:tabs>
      <w:ind w:left="440" w:hanging="440"/>
    </w:pPr>
  </w:style>
  <w:style w:type="paragraph" w:customStyle="1" w:styleId="nummering">
    <w:name w:val="nummering"/>
    <w:basedOn w:val="opsomming"/>
    <w:rsid w:val="00DD2E5F"/>
    <w:pPr>
      <w:ind w:left="360" w:hanging="360"/>
    </w:pPr>
  </w:style>
  <w:style w:type="character" w:styleId="Hyperlink">
    <w:name w:val="Hyperlink"/>
    <w:basedOn w:val="Standaardalinea-lettertype"/>
    <w:uiPriority w:val="99"/>
    <w:unhideWhenUsed/>
    <w:rsid w:val="00937708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37708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233B7D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F349AC"/>
    <w:pPr>
      <w:pageBreakBefore w:val="0"/>
      <w:numPr>
        <w:numId w:val="0"/>
      </w:numPr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  <w:lang w:val="nl-B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E2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textAlignment w:val="auto"/>
    </w:pPr>
    <w:rPr>
      <w:rFonts w:ascii="Courier New" w:hAnsi="Courier New" w:cs="Courier New"/>
      <w:sz w:val="20"/>
      <w:lang w:val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E2A9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den\OneDrive%20-%20Hogeschool%20VIVES\School\Sjabloon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E7DC6AEB23344B2215C2BC3EB9529" ma:contentTypeVersion="2" ma:contentTypeDescription="Een nieuw document maken." ma:contentTypeScope="" ma:versionID="0d65fd8ea94fd9ee46879e4c7c8a5196">
  <xsd:schema xmlns:xsd="http://www.w3.org/2001/XMLSchema" xmlns:xs="http://www.w3.org/2001/XMLSchema" xmlns:p="http://schemas.microsoft.com/office/2006/metadata/properties" xmlns:ns2="e09e238d-ea3b-4683-9cd6-12a4954d702c" targetNamespace="http://schemas.microsoft.com/office/2006/metadata/properties" ma:root="true" ma:fieldsID="cc073ae9ec0820a8d98a09b356256bf1" ns2:_="">
    <xsd:import namespace="e09e238d-ea3b-4683-9cd6-12a4954d70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e238d-ea3b-4683-9cd6-12a4954d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A2B761-D87D-4682-BCCD-0222CF93D2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C076D5-EECE-4CC5-9282-F4298DF75A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F9C058-438F-44B3-AEC7-0DF3B2CEFD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F868AA-D091-4E70-BA5A-35B886C30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e238d-ea3b-4683-9cd6-12a4954d70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129</TotalTime>
  <Pages>3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Geïntegreerde proef</vt:lpstr>
    </vt:vector>
  </TitlesOfParts>
  <Company>DBH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Geïntegreerde proef</dc:title>
  <dc:subject>Rapporteren</dc:subject>
  <dc:creator>Aiden</dc:creator>
  <cp:keywords>schooljaar 1998-1999</cp:keywords>
  <cp:lastModifiedBy>Aiden Storme</cp:lastModifiedBy>
  <cp:revision>12</cp:revision>
  <cp:lastPrinted>1997-04-11T13:40:00Z</cp:lastPrinted>
  <dcterms:created xsi:type="dcterms:W3CDTF">2025-02-12T09:18:00Z</dcterms:created>
  <dcterms:modified xsi:type="dcterms:W3CDTF">2025-02-12T11:55:00Z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0x010100318E7DC6AEB23344B2215C2BC3EB9529</vt:lpwstr>
  </property>
</Properties>
</file>